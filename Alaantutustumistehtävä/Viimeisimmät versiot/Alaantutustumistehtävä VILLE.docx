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B87D" w14:textId="2FC68CDE" w:rsidR="00F929D3" w:rsidRPr="00F929D3" w:rsidRDefault="00E46728" w:rsidP="00157291">
      <w:pPr>
        <w:pStyle w:val="Heading1"/>
        <w:rPr>
          <w:szCs w:val="26"/>
        </w:rPr>
      </w:pPr>
      <w:bookmarkStart w:id="0" w:name="_Toc278793827"/>
      <w:r>
        <w:t>Tietoturva käyttäjän näkökulmasta</w:t>
      </w:r>
    </w:p>
    <w:p w14:paraId="48BB23F3" w14:textId="40E9E3DC" w:rsidR="009701A3" w:rsidRDefault="003601D4" w:rsidP="000C5903">
      <w:pPr>
        <w:pStyle w:val="Heading2"/>
      </w:pPr>
      <w:r>
        <w:t>Tietoturvan</w:t>
      </w:r>
      <w:r w:rsidR="00FD3365">
        <w:t xml:space="preserve"> ylläpito</w:t>
      </w:r>
    </w:p>
    <w:p w14:paraId="6F5A9B22" w14:textId="31A75339" w:rsidR="00901031" w:rsidRDefault="004652C2" w:rsidP="00901031">
      <w:pPr>
        <w:pStyle w:val="Leipteksti1"/>
      </w:pPr>
      <w:r>
        <w:t xml:space="preserve">Yksi tärkeimmistä suojautumiskeinoista on riittävän monimutkainen salasana, joka </w:t>
      </w:r>
      <w:r w:rsidR="00901031">
        <w:t>yhdistelee sanayhdistelmiä, merkkijonoja tai numeroita</w:t>
      </w:r>
      <w:r w:rsidR="00D568B2">
        <w:t xml:space="preserve"> (1). </w:t>
      </w:r>
      <w:r w:rsidR="00E82D01">
        <w:t>Sovellusten viimeisimpien päivityksien lataaminen on suositeltavaa, sillä niillä pyritään paikkaamaan ohjelmistosta löytyviä tietoturva-aukkoja.</w:t>
      </w:r>
      <w:r w:rsidR="00E82D01" w:rsidRPr="00E82D01">
        <w:t xml:space="preserve"> </w:t>
      </w:r>
      <w:r w:rsidR="009D76B9">
        <w:t>Monivaiheinen tunnistautuminen yhdistettynä edellä mainittuun on yksi tehokkaimmista suojauskeinoista, jota käytetään esimerkiksi pankkisovelluksissa ja muissa henkilökohtaisissa palveluissa</w:t>
      </w:r>
      <w:r w:rsidR="00E82D01">
        <w:t>. Myös</w:t>
      </w:r>
      <w:r w:rsidR="00EA1370">
        <w:t xml:space="preserve"> </w:t>
      </w:r>
      <w:r w:rsidR="00E82D01">
        <w:t>henkilö</w:t>
      </w:r>
      <w:r w:rsidR="00EA1370">
        <w:t>kohtaisten sähköpostiosoitteiden ja vastaavien tietojen luovuttamisesta kannattaa olla tarkkana, sillä niiden joutuminen vääriin käsiin voi aiheuttaa tietoturvariskin.</w:t>
      </w:r>
      <w:r w:rsidR="008D2B77">
        <w:t xml:space="preserve"> </w:t>
      </w:r>
      <w:r w:rsidR="00D568B2">
        <w:t>(2)</w:t>
      </w:r>
    </w:p>
    <w:p w14:paraId="17BEF925" w14:textId="0E074707" w:rsidR="003B3A36" w:rsidRDefault="008D2B77" w:rsidP="008D2B77">
      <w:pPr>
        <w:pStyle w:val="Heading2"/>
      </w:pPr>
      <w:r>
        <w:t>Minkä takia tietoturvasta huolehtiminen on tärkeää?</w:t>
      </w:r>
    </w:p>
    <w:p w14:paraId="06B2840C" w14:textId="77777777" w:rsidR="003601D4" w:rsidRDefault="003B3A36" w:rsidP="003B3A36">
      <w:pPr>
        <w:pStyle w:val="Leipteksti1"/>
      </w:pPr>
      <w:r>
        <w:t>Monelle saattaa tulla yllätyksenä, kuinka paljon heillä on menetettävää, kun tulee kysymykseen henkilökohtainen tietoturva ja sen murtuminen. Murtautuja voi käyttää henkilökohtaisia laitteita</w:t>
      </w:r>
      <w:r w:rsidR="003601D4">
        <w:t xml:space="preserve"> sekä</w:t>
      </w:r>
      <w:r>
        <w:t xml:space="preserve"> internet</w:t>
      </w:r>
      <w:r w:rsidR="003601D4">
        <w:t>-</w:t>
      </w:r>
      <w:r>
        <w:t>yhteyttä</w:t>
      </w:r>
      <w:r w:rsidR="003601D4">
        <w:t xml:space="preserve"> vahingollisiin tekoihin.</w:t>
      </w:r>
    </w:p>
    <w:p w14:paraId="1468CCDF" w14:textId="4F67E798" w:rsidR="003B3A36" w:rsidRPr="00E46728" w:rsidRDefault="003B3A36" w:rsidP="003B3A36">
      <w:pPr>
        <w:pStyle w:val="Leipteksti1"/>
      </w:pPr>
      <w:r>
        <w:t xml:space="preserve">Pahimmassa tapauksessa </w:t>
      </w:r>
      <w:r w:rsidR="003601D4">
        <w:t>uhri</w:t>
      </w:r>
      <w:r>
        <w:t xml:space="preserve"> menettää omaisuu</w:t>
      </w:r>
      <w:r w:rsidR="003601D4">
        <w:t>tensa</w:t>
      </w:r>
      <w:r>
        <w:t>, identiteet</w:t>
      </w:r>
      <w:r w:rsidR="003601D4">
        <w:t>tinsä</w:t>
      </w:r>
      <w:r>
        <w:t xml:space="preserve"> tai muutoin arkaluontoisia tietoja voi päätyä vääriin käsiin.  Myös maine saattaa olla uhattuna, jolloin vahinkojen korjaaminen voi osoittautua erittäin hankalaksi ja niillä voi olla pitkäkantoiset jälkiseuraukset.</w:t>
      </w:r>
      <w:r w:rsidR="00901031">
        <w:t xml:space="preserve"> (2)</w:t>
      </w:r>
    </w:p>
    <w:p w14:paraId="77339F4B" w14:textId="6A8EB2C1" w:rsidR="009701A3" w:rsidRDefault="008D2B77" w:rsidP="008D2B77">
      <w:pPr>
        <w:pStyle w:val="Heading2"/>
      </w:pPr>
      <w:r>
        <w:t>Arkielämän esimerkki huonosta tietoturvasta</w:t>
      </w:r>
    </w:p>
    <w:p w14:paraId="0274C960" w14:textId="4E740BF6" w:rsidR="008D2B77" w:rsidRPr="008D2B77" w:rsidRDefault="004948AD" w:rsidP="008D2B77">
      <w:pPr>
        <w:pStyle w:val="Leipteksti1"/>
      </w:pPr>
      <w:r>
        <w:t xml:space="preserve">Vuosina </w:t>
      </w:r>
      <w:r w:rsidR="00A474A1">
        <w:t>2018–2019</w:t>
      </w:r>
      <w:r>
        <w:t xml:space="preserve"> tapahtunut </w:t>
      </w:r>
      <w:r w:rsidR="00693E36">
        <w:t xml:space="preserve">Psykoterapiakeskus </w:t>
      </w:r>
      <w:proofErr w:type="spellStart"/>
      <w:r w:rsidR="00693E36">
        <w:t>Vastaamon</w:t>
      </w:r>
      <w:proofErr w:type="spellEnd"/>
      <w:r w:rsidR="008D2B77">
        <w:t xml:space="preserve"> tietovuoto on hyvä esimerkki erittäin huonosti toteutetusta tietoturvasta</w:t>
      </w:r>
      <w:r w:rsidR="00693E36">
        <w:t>. Siinä ulkopuolinen urkkija pääsi käsiksi asiakkaiden</w:t>
      </w:r>
      <w:r w:rsidR="00EA7FE7">
        <w:t xml:space="preserve"> huonosti suojattuihi</w:t>
      </w:r>
      <w:r w:rsidR="00E768B7">
        <w:t>n</w:t>
      </w:r>
      <w:r w:rsidR="00693E36">
        <w:t xml:space="preserve"> henkilökohtaisiin </w:t>
      </w:r>
      <w:r w:rsidR="00966AD4">
        <w:t>tietoihin</w:t>
      </w:r>
      <w:r w:rsidR="005D7FD6">
        <w:t xml:space="preserve">, joita hän </w:t>
      </w:r>
      <w:r w:rsidR="00F4062C">
        <w:t>koitt</w:t>
      </w:r>
      <w:r w:rsidR="00D437CF">
        <w:t>i</w:t>
      </w:r>
      <w:r w:rsidR="00D65711">
        <w:t xml:space="preserve"> </w:t>
      </w:r>
      <w:r w:rsidR="00DE6EF9">
        <w:t xml:space="preserve">myöhemmin </w:t>
      </w:r>
      <w:r w:rsidR="00F4062C">
        <w:t xml:space="preserve">käyttää </w:t>
      </w:r>
      <w:r w:rsidR="00D65711">
        <w:t>kiristyksen välineenä</w:t>
      </w:r>
      <w:r w:rsidR="00F9710D">
        <w:t>.</w:t>
      </w:r>
      <w:r w:rsidR="00942EF9">
        <w:t xml:space="preserve"> Kiristäjä vaati </w:t>
      </w:r>
      <w:r w:rsidR="00111D9A">
        <w:t>200–</w:t>
      </w:r>
      <w:r w:rsidR="00111D9A">
        <w:lastRenderedPageBreak/>
        <w:t>500</w:t>
      </w:r>
      <w:r w:rsidR="00942EF9">
        <w:t xml:space="preserve"> euroa</w:t>
      </w:r>
      <w:r w:rsidR="00D5277B">
        <w:t xml:space="preserve"> uhreilta</w:t>
      </w:r>
      <w:r w:rsidR="00497576">
        <w:t>,</w:t>
      </w:r>
      <w:r w:rsidR="00C7399F">
        <w:t xml:space="preserve"> jotta hän ei julkaisisi tietoja julkisesti</w:t>
      </w:r>
      <w:r w:rsidR="0031624D">
        <w:t xml:space="preserve">. (3) </w:t>
      </w:r>
      <w:r w:rsidR="00DE6EF9">
        <w:t xml:space="preserve">Kuitenkin </w:t>
      </w:r>
      <w:r w:rsidR="0031624D">
        <w:t>p</w:t>
      </w:r>
      <w:r w:rsidR="00F9710D">
        <w:t>otilastiedot julkaistiin osittain myös internetin</w:t>
      </w:r>
      <w:r w:rsidR="00E15F88">
        <w:t xml:space="preserve"> pimeillä markkinoilla eli Tor-verkossa.</w:t>
      </w:r>
      <w:r w:rsidR="004761C6">
        <w:t xml:space="preserve"> (</w:t>
      </w:r>
      <w:r w:rsidR="00BD7A01">
        <w:t>4</w:t>
      </w:r>
      <w:r w:rsidR="004761C6">
        <w:t>)</w:t>
      </w:r>
      <w:r w:rsidR="004375E3">
        <w:t xml:space="preserve"> </w:t>
      </w:r>
      <w:r w:rsidR="00343ED7">
        <w:t xml:space="preserve"> </w:t>
      </w:r>
      <w:r w:rsidR="00264433">
        <w:t>Varastettujen tietojen määräksi vahvistettiin</w:t>
      </w:r>
      <w:r w:rsidR="00A64772">
        <w:t xml:space="preserve"> elokuussa 2023</w:t>
      </w:r>
      <w:r w:rsidR="00384425">
        <w:t xml:space="preserve"> </w:t>
      </w:r>
      <w:r w:rsidR="000623F4">
        <w:t>yhteensä</w:t>
      </w:r>
      <w:r w:rsidR="00A64772">
        <w:t xml:space="preserve"> 33086 kpl</w:t>
      </w:r>
      <w:r w:rsidR="009E3508">
        <w:t xml:space="preserve"> </w:t>
      </w:r>
      <w:r w:rsidR="003A0EAC">
        <w:t>(</w:t>
      </w:r>
      <w:r w:rsidR="00BD7A01">
        <w:t>5</w:t>
      </w:r>
      <w:r w:rsidR="003A0EAC">
        <w:t>)</w:t>
      </w:r>
      <w:r w:rsidR="009E3508">
        <w:t>.</w:t>
      </w:r>
      <w:r w:rsidR="001D4E93">
        <w:t xml:space="preserve"> </w:t>
      </w:r>
      <w:r w:rsidR="0031624D">
        <w:t xml:space="preserve"> </w:t>
      </w:r>
      <w:r w:rsidR="00112ACA">
        <w:t>Tapaukselta olisi voinut välittyä</w:t>
      </w:r>
      <w:r w:rsidR="003405AD">
        <w:t xml:space="preserve">, jos </w:t>
      </w:r>
      <w:proofErr w:type="spellStart"/>
      <w:r w:rsidR="003405AD">
        <w:t>Vastaamon</w:t>
      </w:r>
      <w:proofErr w:type="spellEnd"/>
      <w:r w:rsidR="003405AD">
        <w:t xml:space="preserve"> </w:t>
      </w:r>
      <w:r w:rsidR="00384909">
        <w:t>järjestelmän</w:t>
      </w:r>
      <w:r w:rsidR="000612DC">
        <w:t xml:space="preserve"> olisi</w:t>
      </w:r>
      <w:r w:rsidR="00384909">
        <w:t xml:space="preserve"> ohjelmoinut ammattilainen eikä</w:t>
      </w:r>
      <w:r w:rsidR="00D16C22">
        <w:t xml:space="preserve"> yrityksen toimitusjohtaja, joka on</w:t>
      </w:r>
      <w:r w:rsidR="00384909">
        <w:t xml:space="preserve"> </w:t>
      </w:r>
      <w:r w:rsidR="00BE4B2B">
        <w:t>its</w:t>
      </w:r>
      <w:r w:rsidR="00D16C22">
        <w:t>eoppinut ohjelmoija.</w:t>
      </w:r>
      <w:r w:rsidR="004F7453">
        <w:t xml:space="preserve"> </w:t>
      </w:r>
      <w:r w:rsidR="00E83A5E">
        <w:t>(4)</w:t>
      </w:r>
      <w:r w:rsidR="00D16C22">
        <w:t xml:space="preserve"> </w:t>
      </w:r>
      <w:r w:rsidR="009A1802">
        <w:t>Potilas tiedot olisi pitänyt suojata pse</w:t>
      </w:r>
      <w:r w:rsidR="00A750D9">
        <w:t>udonyymisesti</w:t>
      </w:r>
      <w:r w:rsidR="00BD5F41">
        <w:t xml:space="preserve"> niin että </w:t>
      </w:r>
      <w:r w:rsidR="00A829A5">
        <w:t>tietokannassa olev</w:t>
      </w:r>
      <w:r w:rsidR="004F7453">
        <w:t>ien henkilötietojen</w:t>
      </w:r>
      <w:r w:rsidR="00671C39">
        <w:t xml:space="preserve"> mukaan</w:t>
      </w:r>
      <w:r w:rsidR="00BD5F41">
        <w:t xml:space="preserve"> ei voi päätellä </w:t>
      </w:r>
      <w:r w:rsidR="00A829A5">
        <w:t>asiakkaan oikeaa nimeä.</w:t>
      </w:r>
      <w:r w:rsidR="000623F4">
        <w:t xml:space="preserve"> </w:t>
      </w:r>
      <w:r w:rsidR="005A63E5">
        <w:t>(5)</w:t>
      </w:r>
      <w:r w:rsidR="004F7453">
        <w:t xml:space="preserve"> </w:t>
      </w:r>
      <w:r w:rsidR="0038648B">
        <w:t>Lisäksi tietokannan</w:t>
      </w:r>
      <w:r w:rsidR="001E3ED1">
        <w:t xml:space="preserve"> ylläpitoon käytettiin </w:t>
      </w:r>
      <w:r w:rsidR="0087391D">
        <w:t>oletuskäyttäjätunnusta ja -salasanaa</w:t>
      </w:r>
      <w:r w:rsidR="00463358">
        <w:t xml:space="preserve">. Kiristäjä väitti </w:t>
      </w:r>
      <w:r w:rsidR="0036248B">
        <w:t>myös</w:t>
      </w:r>
      <w:r w:rsidR="00463358">
        <w:t xml:space="preserve"> löytäneensä tietok</w:t>
      </w:r>
      <w:r w:rsidR="00774558">
        <w:t>antapalvelimen</w:t>
      </w:r>
      <w:r w:rsidR="00463358">
        <w:t xml:space="preserve"> Google- haulla</w:t>
      </w:r>
      <w:r w:rsidR="0036248B">
        <w:t xml:space="preserve"> ilman palomuuria. (6)</w:t>
      </w:r>
    </w:p>
    <w:p w14:paraId="4597EFBF" w14:textId="77777777" w:rsidR="008D2B77" w:rsidRDefault="008D2B77" w:rsidP="003B3A36">
      <w:pPr>
        <w:pStyle w:val="Leipteksti1"/>
        <w:ind w:left="720"/>
      </w:pPr>
    </w:p>
    <w:p w14:paraId="470A21F9" w14:textId="29EEA0B4" w:rsidR="00D37AE4" w:rsidRPr="00693347" w:rsidRDefault="00D37AE4" w:rsidP="00D37AE4">
      <w:pPr>
        <w:pStyle w:val="Caption"/>
      </w:pPr>
      <w:r w:rsidRPr="00693347">
        <w:t>(7)</w:t>
      </w:r>
    </w:p>
    <w:p w14:paraId="1789625B" w14:textId="6AC6293E" w:rsidR="00D37AE4" w:rsidRDefault="00D37AE4" w:rsidP="003B3A36">
      <w:pPr>
        <w:pStyle w:val="Leipteksti1"/>
        <w:ind w:left="720"/>
      </w:pPr>
    </w:p>
    <w:p w14:paraId="10DF6D3E" w14:textId="77777777" w:rsidR="00693347" w:rsidRDefault="009A5AB0" w:rsidP="00247D83">
      <w:pPr>
        <w:pStyle w:val="Heading1"/>
        <w:numPr>
          <w:ilvl w:val="0"/>
          <w:numId w:val="0"/>
        </w:numPr>
        <w:ind w:left="43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B643524" wp14:editId="4D297D39">
            <wp:simplePos x="0" y="0"/>
            <wp:positionH relativeFrom="column">
              <wp:posOffset>1036320</wp:posOffset>
            </wp:positionH>
            <wp:positionV relativeFrom="page">
              <wp:posOffset>3810000</wp:posOffset>
            </wp:positionV>
            <wp:extent cx="2743200" cy="4108450"/>
            <wp:effectExtent l="0" t="0" r="0" b="6350"/>
            <wp:wrapSquare wrapText="bothSides"/>
            <wp:docPr id="22331112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11120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  <w:r w:rsidR="00BC3380">
        <w:tab/>
      </w:r>
    </w:p>
    <w:p w14:paraId="2310CA3C" w14:textId="72A1DBBB" w:rsidR="00693347" w:rsidRDefault="00693347" w:rsidP="00247D83">
      <w:pPr>
        <w:pStyle w:val="Heading1"/>
        <w:numPr>
          <w:ilvl w:val="0"/>
          <w:numId w:val="0"/>
        </w:numPr>
        <w:ind w:left="432"/>
      </w:pPr>
    </w:p>
    <w:p w14:paraId="14A07F5F" w14:textId="2E4E68D4" w:rsidR="00693347" w:rsidRPr="00693347" w:rsidRDefault="00693347" w:rsidP="00693347">
      <w:pPr>
        <w:pStyle w:val="Leipteksti1"/>
        <w:sectPr w:rsidR="00693347" w:rsidRPr="00693347">
          <w:headerReference w:type="default" r:id="rId12"/>
          <w:pgSz w:w="11906" w:h="16838"/>
          <w:pgMar w:top="1418" w:right="1134" w:bottom="1701" w:left="2268" w:header="567" w:footer="567" w:gutter="0"/>
          <w:pgNumType w:start="1"/>
          <w:cols w:space="708"/>
          <w:docGrid w:linePitch="360"/>
        </w:sectPr>
      </w:pPr>
    </w:p>
    <w:p w14:paraId="6C432677" w14:textId="658816BC" w:rsidR="002C1B5C" w:rsidRPr="002C1B5C" w:rsidRDefault="005009D1" w:rsidP="00A6358F">
      <w:pPr>
        <w:pStyle w:val="Lhteetliitteetotsikko"/>
      </w:pPr>
      <w:bookmarkStart w:id="1" w:name="_Toc68862335"/>
      <w:r>
        <w:lastRenderedPageBreak/>
        <w:t>Lähteet</w:t>
      </w:r>
      <w:bookmarkEnd w:id="0"/>
      <w:bookmarkEnd w:id="1"/>
    </w:p>
    <w:p w14:paraId="1AF8C006" w14:textId="068FC765" w:rsidR="00C159A9" w:rsidRPr="009A483C" w:rsidRDefault="00C159A9" w:rsidP="00CF5DC8">
      <w:pPr>
        <w:pStyle w:val="Leiptekstiennenlainaustatailuetelmaa"/>
      </w:pPr>
    </w:p>
    <w:p w14:paraId="53EB5D7A" w14:textId="712DB792" w:rsidR="00ED7A95" w:rsidRPr="00586534" w:rsidRDefault="00901031" w:rsidP="00586534">
      <w:pPr>
        <w:pStyle w:val="Numeroidutlhteet"/>
      </w:pPr>
      <w:r w:rsidRPr="00901031">
        <w:t>https://blogs.helsinki.fi/opiskelijan-digitaidot/4-tietoturva/4-2-suojautuminen-uhkatekijoilta/salasanojen-turvallinen-kaytto/</w:t>
      </w:r>
      <w:r w:rsidR="00ED7A95" w:rsidRPr="00586534">
        <w:t>.</w:t>
      </w:r>
    </w:p>
    <w:p w14:paraId="457D3639" w14:textId="6D12BD0E" w:rsidR="004C7A86" w:rsidRDefault="00901031" w:rsidP="00701D50">
      <w:pPr>
        <w:pStyle w:val="Numeroidutlhteet"/>
        <w:numPr>
          <w:ilvl w:val="0"/>
          <w:numId w:val="27"/>
        </w:numPr>
      </w:pPr>
      <w:r w:rsidRPr="00901031">
        <w:t>https://www.kyberturvallisuuskeskus.fi/fi/ajankohtaista/ohjeet-ja-oppaat/nain-pidat-huolta-tietoturvasta-kotona-ja-tyopaikalla</w:t>
      </w:r>
    </w:p>
    <w:p w14:paraId="2D0CFDDC" w14:textId="17126A4B" w:rsidR="00BD7A01" w:rsidRDefault="009E3508" w:rsidP="003A0EAC">
      <w:r>
        <w:t>3</w:t>
      </w:r>
      <w:r w:rsidR="00C568EF" w:rsidRPr="00C568EF">
        <w:t xml:space="preserve"> </w:t>
      </w:r>
      <w:r w:rsidR="00C568EF">
        <w:t xml:space="preserve">    </w:t>
      </w:r>
      <w:r w:rsidR="00BD7A01" w:rsidRPr="00BD7A01">
        <w:t>https://yle.fi/a/3-11613667</w:t>
      </w:r>
    </w:p>
    <w:p w14:paraId="49FE6B00" w14:textId="77777777" w:rsidR="009E3508" w:rsidRDefault="009E3508" w:rsidP="003A0EAC"/>
    <w:p w14:paraId="6BB85470" w14:textId="77777777" w:rsidR="00BD7A01" w:rsidRDefault="009E3508" w:rsidP="00BD7A01">
      <w:r>
        <w:t xml:space="preserve">4     </w:t>
      </w:r>
      <w:r w:rsidR="00BD7A01" w:rsidRPr="00C568EF">
        <w:t>https://yle.fi/a/3-11616210</w:t>
      </w:r>
    </w:p>
    <w:p w14:paraId="079A0D7D" w14:textId="198C4A7F" w:rsidR="009E3508" w:rsidRDefault="009E3508" w:rsidP="003A0EAC"/>
    <w:p w14:paraId="5E19D126" w14:textId="77777777" w:rsidR="00BD7A01" w:rsidRDefault="00BD7A01" w:rsidP="003A0EAC"/>
    <w:p w14:paraId="7A59337B" w14:textId="427D651C" w:rsidR="00BD7A01" w:rsidRDefault="00BD7A01" w:rsidP="003A0EAC">
      <w:r>
        <w:t>5</w:t>
      </w:r>
      <w:r>
        <w:tab/>
      </w:r>
      <w:hyperlink r:id="rId13" w:history="1">
        <w:r w:rsidR="00BE5C9B" w:rsidRPr="00586B26">
          <w:rPr>
            <w:rStyle w:val="Hyperlink"/>
          </w:rPr>
          <w:t>https://www.aamulehti.fi/rikos/art-2000009757940.html</w:t>
        </w:r>
      </w:hyperlink>
    </w:p>
    <w:p w14:paraId="5E70BDBA" w14:textId="77777777" w:rsidR="00BE5C9B" w:rsidRDefault="00BE5C9B" w:rsidP="003A0EAC"/>
    <w:p w14:paraId="7A2E84F2" w14:textId="641916C9" w:rsidR="00BE5C9B" w:rsidRDefault="00BE5C9B" w:rsidP="003A0EAC">
      <w:r>
        <w:t xml:space="preserve">6      </w:t>
      </w:r>
      <w:hyperlink r:id="rId14" w:history="1">
        <w:r w:rsidR="0088072E" w:rsidRPr="00A87188">
          <w:rPr>
            <w:rStyle w:val="Hyperlink"/>
          </w:rPr>
          <w:t>https://www.wired.co.uk/article/finland-mental-health-data-breach-vastaamo</w:t>
        </w:r>
      </w:hyperlink>
    </w:p>
    <w:p w14:paraId="367AD0C2" w14:textId="5AEB530F" w:rsidR="0088072E" w:rsidRDefault="0088072E" w:rsidP="003A0EAC">
      <w:r>
        <w:t>7</w:t>
      </w:r>
      <w:r>
        <w:tab/>
      </w:r>
      <w:r w:rsidRPr="0088072E">
        <w:t>https://materiaalit.triuvare.fi/artikkelit/mita-jokaisen-toimitusjohtajan-tulee-tietaa-tietoturvasta</w:t>
      </w:r>
    </w:p>
    <w:p w14:paraId="2EDBFA6E" w14:textId="6C64C154" w:rsidR="00D37AE4" w:rsidRDefault="00D37AE4" w:rsidP="003A0EAC"/>
    <w:p w14:paraId="696CF23A" w14:textId="6940773E" w:rsidR="00600602" w:rsidRPr="008B75F0" w:rsidRDefault="00600602" w:rsidP="00D92310">
      <w:pPr>
        <w:pStyle w:val="Leipteksti1"/>
      </w:pPr>
    </w:p>
    <w:sectPr w:rsidR="00600602" w:rsidRPr="008B75F0" w:rsidSect="000112FF">
      <w:headerReference w:type="default" r:id="rId15"/>
      <w:pgSz w:w="11906" w:h="16838" w:code="9"/>
      <w:pgMar w:top="1134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EF580" w14:textId="77777777" w:rsidR="009E7721" w:rsidRDefault="009E7721" w:rsidP="00DA42B6">
      <w:r>
        <w:separator/>
      </w:r>
    </w:p>
    <w:p w14:paraId="655CE200" w14:textId="77777777" w:rsidR="009E7721" w:rsidRDefault="009E7721"/>
    <w:p w14:paraId="3757042D" w14:textId="77777777" w:rsidR="009E7721" w:rsidRDefault="009E7721"/>
  </w:endnote>
  <w:endnote w:type="continuationSeparator" w:id="0">
    <w:p w14:paraId="037EE7DA" w14:textId="77777777" w:rsidR="009E7721" w:rsidRDefault="009E7721" w:rsidP="00DA42B6">
      <w:r>
        <w:continuationSeparator/>
      </w:r>
    </w:p>
    <w:p w14:paraId="36914301" w14:textId="77777777" w:rsidR="009E7721" w:rsidRDefault="009E7721"/>
    <w:p w14:paraId="7DC448AA" w14:textId="77777777" w:rsidR="009E7721" w:rsidRDefault="009E77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F18F9" w14:textId="77777777" w:rsidR="009E7721" w:rsidRDefault="009E7721" w:rsidP="00DA42B6">
      <w:r>
        <w:separator/>
      </w:r>
    </w:p>
    <w:p w14:paraId="361DFBEC" w14:textId="77777777" w:rsidR="009E7721" w:rsidRDefault="009E7721"/>
    <w:p w14:paraId="37566321" w14:textId="77777777" w:rsidR="009E7721" w:rsidRDefault="009E7721"/>
  </w:footnote>
  <w:footnote w:type="continuationSeparator" w:id="0">
    <w:p w14:paraId="286B9653" w14:textId="77777777" w:rsidR="009E7721" w:rsidRDefault="009E7721" w:rsidP="00DA42B6">
      <w:r>
        <w:continuationSeparator/>
      </w:r>
    </w:p>
    <w:p w14:paraId="4272AB25" w14:textId="77777777" w:rsidR="009E7721" w:rsidRDefault="009E7721"/>
    <w:p w14:paraId="441C7EBC" w14:textId="77777777" w:rsidR="009E7721" w:rsidRDefault="009E77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7421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3E59D7" w14:textId="77777777" w:rsidR="00CC1452" w:rsidRDefault="00CC145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045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52960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DD4B35" w14:textId="77777777" w:rsidR="00CC1452" w:rsidRDefault="00CC1452" w:rsidP="00262829">
        <w:pPr>
          <w:pStyle w:val="Header"/>
          <w:ind w:right="-1"/>
          <w:jc w:val="right"/>
        </w:pPr>
        <w:r>
          <w:t>Liite 2</w:t>
        </w:r>
      </w:p>
      <w:p w14:paraId="439AE886" w14:textId="7DBC4BE6" w:rsidR="00CC1452" w:rsidRPr="00A6358F" w:rsidRDefault="002F14A5" w:rsidP="00080D92">
        <w:pPr>
          <w:pStyle w:val="Header"/>
          <w:jc w:val="right"/>
        </w:pPr>
        <w:sdt>
          <w:sdtPr>
            <w:rPr>
              <w:rStyle w:val="PageNumber"/>
            </w:rPr>
            <w:id w:val="1276442137"/>
            <w:docPartObj>
              <w:docPartGallery w:val="Page Numbers (Top of Page)"/>
              <w:docPartUnique/>
            </w:docPartObj>
          </w:sdtPr>
          <w:sdtEndPr>
            <w:rPr>
              <w:rStyle w:val="PageNumber"/>
            </w:rPr>
          </w:sdtEndPr>
          <w:sdtContent>
            <w:r w:rsidR="00CC1452">
              <w:rPr>
                <w:rStyle w:val="PageNumber"/>
              </w:rPr>
              <w:fldChar w:fldCharType="begin"/>
            </w:r>
            <w:r w:rsidR="00CC1452">
              <w:rPr>
                <w:rStyle w:val="PageNumber"/>
              </w:rPr>
              <w:instrText xml:space="preserve"> PAGE  \* Arabic </w:instrText>
            </w:r>
            <w:r w:rsidR="00CC1452">
              <w:rPr>
                <w:rStyle w:val="PageNumber"/>
              </w:rPr>
              <w:fldChar w:fldCharType="separate"/>
            </w:r>
            <w:r w:rsidR="008C0459">
              <w:rPr>
                <w:rStyle w:val="PageNumber"/>
                <w:noProof/>
              </w:rPr>
              <w:t>1</w:t>
            </w:r>
            <w:r w:rsidR="00CC1452">
              <w:rPr>
                <w:rStyle w:val="PageNumber"/>
              </w:rPr>
              <w:fldChar w:fldCharType="end"/>
            </w:r>
            <w:r w:rsidR="00CC1452">
              <w:rPr>
                <w:rStyle w:val="PageNumber"/>
              </w:rPr>
              <w:t xml:space="preserve"> (</w:t>
            </w:r>
            <w:r w:rsidR="00CC1452">
              <w:rPr>
                <w:rStyle w:val="PageNumber"/>
              </w:rPr>
              <w:fldChar w:fldCharType="begin"/>
            </w:r>
            <w:r w:rsidR="00CC1452">
              <w:rPr>
                <w:rStyle w:val="PageNumber"/>
              </w:rPr>
              <w:instrText xml:space="preserve"> SECTIONPAGES   \* MERGEFORMAT </w:instrText>
            </w:r>
            <w:r w:rsidR="00CC1452">
              <w:rPr>
                <w:rStyle w:val="PageNumber"/>
              </w:rPr>
              <w:fldChar w:fldCharType="separate"/>
            </w:r>
            <w:r>
              <w:rPr>
                <w:rStyle w:val="PageNumber"/>
                <w:noProof/>
              </w:rPr>
              <w:t>1</w:t>
            </w:r>
            <w:r w:rsidR="00CC1452">
              <w:rPr>
                <w:rStyle w:val="PageNumber"/>
              </w:rPr>
              <w:fldChar w:fldCharType="end"/>
            </w:r>
            <w:r w:rsidR="00CC1452">
              <w:rPr>
                <w:rStyle w:val="PageNumber"/>
              </w:rPr>
              <w:t>)</w:t>
            </w:r>
          </w:sdtContent>
        </w:sdt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4C43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FE628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F4213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8343E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6256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4606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987C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6EA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6EA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CC1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B6516"/>
    <w:multiLevelType w:val="multilevel"/>
    <w:tmpl w:val="E394456E"/>
    <w:lvl w:ilvl="0">
      <w:start w:val="1"/>
      <w:numFmt w:val="bullet"/>
      <w:pStyle w:val="Luetelma"/>
      <w:lvlText w:val=""/>
      <w:lvlJc w:val="left"/>
      <w:pPr>
        <w:ind w:left="1304" w:hanging="567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6231A90"/>
    <w:multiLevelType w:val="hybridMultilevel"/>
    <w:tmpl w:val="9A1810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C91523"/>
    <w:multiLevelType w:val="hybridMultilevel"/>
    <w:tmpl w:val="4CF841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0C6F34"/>
    <w:multiLevelType w:val="multilevel"/>
    <w:tmpl w:val="85DA75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8B16FFE"/>
    <w:multiLevelType w:val="hybridMultilevel"/>
    <w:tmpl w:val="5D42189E"/>
    <w:lvl w:ilvl="0" w:tplc="BBAEACC2">
      <w:start w:val="1"/>
      <w:numFmt w:val="decimal"/>
      <w:pStyle w:val="Numeroidutlhteet"/>
      <w:lvlText w:val="%1"/>
      <w:lvlJc w:val="left"/>
      <w:pPr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C2DD5"/>
    <w:multiLevelType w:val="hybridMultilevel"/>
    <w:tmpl w:val="178CBBF6"/>
    <w:lvl w:ilvl="0" w:tplc="80D4D1CE">
      <w:start w:val="1"/>
      <w:numFmt w:val="decimal"/>
      <w:pStyle w:val="Kuvanselite"/>
      <w:lvlText w:val="Kuva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4E1D5C"/>
    <w:multiLevelType w:val="hybridMultilevel"/>
    <w:tmpl w:val="985203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42B83"/>
    <w:multiLevelType w:val="hybridMultilevel"/>
    <w:tmpl w:val="D172B69E"/>
    <w:lvl w:ilvl="0" w:tplc="26084DD4">
      <w:start w:val="1"/>
      <w:numFmt w:val="decimal"/>
      <w:pStyle w:val="Kuvio"/>
      <w:lvlText w:val="Kuvio %1."/>
      <w:lvlJc w:val="left"/>
      <w:pPr>
        <w:ind w:left="643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723" w:hanging="360"/>
      </w:pPr>
    </w:lvl>
    <w:lvl w:ilvl="2" w:tplc="040B001B" w:tentative="1">
      <w:start w:val="1"/>
      <w:numFmt w:val="lowerRoman"/>
      <w:lvlText w:val="%3."/>
      <w:lvlJc w:val="right"/>
      <w:pPr>
        <w:ind w:left="2443" w:hanging="180"/>
      </w:pPr>
    </w:lvl>
    <w:lvl w:ilvl="3" w:tplc="040B000F" w:tentative="1">
      <w:start w:val="1"/>
      <w:numFmt w:val="decimal"/>
      <w:lvlText w:val="%4."/>
      <w:lvlJc w:val="left"/>
      <w:pPr>
        <w:ind w:left="3163" w:hanging="360"/>
      </w:pPr>
    </w:lvl>
    <w:lvl w:ilvl="4" w:tplc="040B0019" w:tentative="1">
      <w:start w:val="1"/>
      <w:numFmt w:val="lowerLetter"/>
      <w:lvlText w:val="%5."/>
      <w:lvlJc w:val="left"/>
      <w:pPr>
        <w:ind w:left="3883" w:hanging="360"/>
      </w:pPr>
    </w:lvl>
    <w:lvl w:ilvl="5" w:tplc="040B001B" w:tentative="1">
      <w:start w:val="1"/>
      <w:numFmt w:val="lowerRoman"/>
      <w:lvlText w:val="%6."/>
      <w:lvlJc w:val="right"/>
      <w:pPr>
        <w:ind w:left="4603" w:hanging="180"/>
      </w:pPr>
    </w:lvl>
    <w:lvl w:ilvl="6" w:tplc="040B000F" w:tentative="1">
      <w:start w:val="1"/>
      <w:numFmt w:val="decimal"/>
      <w:lvlText w:val="%7."/>
      <w:lvlJc w:val="left"/>
      <w:pPr>
        <w:ind w:left="5323" w:hanging="360"/>
      </w:pPr>
    </w:lvl>
    <w:lvl w:ilvl="7" w:tplc="040B0019" w:tentative="1">
      <w:start w:val="1"/>
      <w:numFmt w:val="lowerLetter"/>
      <w:lvlText w:val="%8."/>
      <w:lvlJc w:val="left"/>
      <w:pPr>
        <w:ind w:left="6043" w:hanging="360"/>
      </w:pPr>
    </w:lvl>
    <w:lvl w:ilvl="8" w:tplc="040B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 w15:restartNumberingAfterBreak="0">
    <w:nsid w:val="4B33242F"/>
    <w:multiLevelType w:val="hybridMultilevel"/>
    <w:tmpl w:val="8A3A7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C8440D"/>
    <w:multiLevelType w:val="hybridMultilevel"/>
    <w:tmpl w:val="05E6893A"/>
    <w:lvl w:ilvl="0" w:tplc="D5DA9ACA">
      <w:start w:val="1"/>
      <w:numFmt w:val="decimal"/>
      <w:pStyle w:val="Esimerkkikoodinselite"/>
      <w:lvlText w:val="Esimerkkikoodi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04055A"/>
    <w:multiLevelType w:val="hybridMultilevel"/>
    <w:tmpl w:val="DE16A558"/>
    <w:lvl w:ilvl="0" w:tplc="C8A4DFDE">
      <w:start w:val="1"/>
      <w:numFmt w:val="decimal"/>
      <w:pStyle w:val="Kuva"/>
      <w:lvlText w:val="Kuva 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778AA"/>
    <w:multiLevelType w:val="hybridMultilevel"/>
    <w:tmpl w:val="C79EAB64"/>
    <w:lvl w:ilvl="0" w:tplc="5A560CAE">
      <w:start w:val="1"/>
      <w:numFmt w:val="decimal"/>
      <w:lvlText w:val="Taulukko %1."/>
      <w:lvlJc w:val="left"/>
      <w:pPr>
        <w:ind w:left="50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222" w:hanging="360"/>
      </w:pPr>
    </w:lvl>
    <w:lvl w:ilvl="2" w:tplc="040B001B" w:tentative="1">
      <w:start w:val="1"/>
      <w:numFmt w:val="lowerRoman"/>
      <w:lvlText w:val="%3."/>
      <w:lvlJc w:val="right"/>
      <w:pPr>
        <w:ind w:left="1942" w:hanging="180"/>
      </w:pPr>
    </w:lvl>
    <w:lvl w:ilvl="3" w:tplc="040B000F" w:tentative="1">
      <w:start w:val="1"/>
      <w:numFmt w:val="decimal"/>
      <w:lvlText w:val="%4."/>
      <w:lvlJc w:val="left"/>
      <w:pPr>
        <w:ind w:left="2662" w:hanging="360"/>
      </w:pPr>
    </w:lvl>
    <w:lvl w:ilvl="4" w:tplc="040B0019" w:tentative="1">
      <w:start w:val="1"/>
      <w:numFmt w:val="lowerLetter"/>
      <w:lvlText w:val="%5."/>
      <w:lvlJc w:val="left"/>
      <w:pPr>
        <w:ind w:left="3382" w:hanging="360"/>
      </w:pPr>
    </w:lvl>
    <w:lvl w:ilvl="5" w:tplc="040B001B" w:tentative="1">
      <w:start w:val="1"/>
      <w:numFmt w:val="lowerRoman"/>
      <w:lvlText w:val="%6."/>
      <w:lvlJc w:val="right"/>
      <w:pPr>
        <w:ind w:left="4102" w:hanging="180"/>
      </w:pPr>
    </w:lvl>
    <w:lvl w:ilvl="6" w:tplc="040B000F" w:tentative="1">
      <w:start w:val="1"/>
      <w:numFmt w:val="decimal"/>
      <w:lvlText w:val="%7."/>
      <w:lvlJc w:val="left"/>
      <w:pPr>
        <w:ind w:left="4822" w:hanging="360"/>
      </w:pPr>
    </w:lvl>
    <w:lvl w:ilvl="7" w:tplc="040B0019" w:tentative="1">
      <w:start w:val="1"/>
      <w:numFmt w:val="lowerLetter"/>
      <w:lvlText w:val="%8."/>
      <w:lvlJc w:val="left"/>
      <w:pPr>
        <w:ind w:left="5542" w:hanging="360"/>
      </w:pPr>
    </w:lvl>
    <w:lvl w:ilvl="8" w:tplc="040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6F9A4661"/>
    <w:multiLevelType w:val="hybridMultilevel"/>
    <w:tmpl w:val="77C66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E90E7A"/>
    <w:multiLevelType w:val="hybridMultilevel"/>
    <w:tmpl w:val="3BC8FA7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055EE"/>
    <w:multiLevelType w:val="hybridMultilevel"/>
    <w:tmpl w:val="866C68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662676">
    <w:abstractNumId w:val="13"/>
  </w:num>
  <w:num w:numId="2" w16cid:durableId="1757439143">
    <w:abstractNumId w:val="13"/>
  </w:num>
  <w:num w:numId="3" w16cid:durableId="225409696">
    <w:abstractNumId w:val="21"/>
  </w:num>
  <w:num w:numId="4" w16cid:durableId="286930703">
    <w:abstractNumId w:val="17"/>
  </w:num>
  <w:num w:numId="5" w16cid:durableId="1704751013">
    <w:abstractNumId w:val="14"/>
  </w:num>
  <w:num w:numId="6" w16cid:durableId="1914586246">
    <w:abstractNumId w:val="20"/>
  </w:num>
  <w:num w:numId="7" w16cid:durableId="27949882">
    <w:abstractNumId w:val="23"/>
  </w:num>
  <w:num w:numId="8" w16cid:durableId="1878814747">
    <w:abstractNumId w:val="16"/>
  </w:num>
  <w:num w:numId="9" w16cid:durableId="992827951">
    <w:abstractNumId w:val="15"/>
  </w:num>
  <w:num w:numId="10" w16cid:durableId="368577329">
    <w:abstractNumId w:val="18"/>
  </w:num>
  <w:num w:numId="11" w16cid:durableId="1013071812">
    <w:abstractNumId w:val="22"/>
  </w:num>
  <w:num w:numId="12" w16cid:durableId="783579086">
    <w:abstractNumId w:val="10"/>
  </w:num>
  <w:num w:numId="13" w16cid:durableId="381908404">
    <w:abstractNumId w:val="24"/>
  </w:num>
  <w:num w:numId="14" w16cid:durableId="2127656495">
    <w:abstractNumId w:val="11"/>
  </w:num>
  <w:num w:numId="15" w16cid:durableId="217673621">
    <w:abstractNumId w:val="12"/>
  </w:num>
  <w:num w:numId="16" w16cid:durableId="2034652752">
    <w:abstractNumId w:val="0"/>
  </w:num>
  <w:num w:numId="17" w16cid:durableId="802161776">
    <w:abstractNumId w:val="1"/>
  </w:num>
  <w:num w:numId="18" w16cid:durableId="73087489">
    <w:abstractNumId w:val="2"/>
  </w:num>
  <w:num w:numId="19" w16cid:durableId="1405490196">
    <w:abstractNumId w:val="3"/>
  </w:num>
  <w:num w:numId="20" w16cid:durableId="351151325">
    <w:abstractNumId w:val="8"/>
  </w:num>
  <w:num w:numId="21" w16cid:durableId="730811416">
    <w:abstractNumId w:val="4"/>
  </w:num>
  <w:num w:numId="22" w16cid:durableId="1638027264">
    <w:abstractNumId w:val="5"/>
  </w:num>
  <w:num w:numId="23" w16cid:durableId="339746462">
    <w:abstractNumId w:val="6"/>
  </w:num>
  <w:num w:numId="24" w16cid:durableId="1279918891">
    <w:abstractNumId w:val="7"/>
  </w:num>
  <w:num w:numId="25" w16cid:durableId="1264263326">
    <w:abstractNumId w:val="9"/>
  </w:num>
  <w:num w:numId="26" w16cid:durableId="1663728871">
    <w:abstractNumId w:val="19"/>
  </w:num>
  <w:num w:numId="27" w16cid:durableId="563301581">
    <w:abstractNumId w:val="14"/>
    <w:lvlOverride w:ilvl="0">
      <w:startOverride w:val="2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459"/>
    <w:rsid w:val="00000811"/>
    <w:rsid w:val="000021BA"/>
    <w:rsid w:val="0000414D"/>
    <w:rsid w:val="000069D9"/>
    <w:rsid w:val="000112FF"/>
    <w:rsid w:val="00012E5B"/>
    <w:rsid w:val="00017EED"/>
    <w:rsid w:val="000204F0"/>
    <w:rsid w:val="000301B0"/>
    <w:rsid w:val="0003161B"/>
    <w:rsid w:val="0003243C"/>
    <w:rsid w:val="00054746"/>
    <w:rsid w:val="00056B4E"/>
    <w:rsid w:val="000612DC"/>
    <w:rsid w:val="000623F4"/>
    <w:rsid w:val="00065B77"/>
    <w:rsid w:val="0007125A"/>
    <w:rsid w:val="0007466A"/>
    <w:rsid w:val="0007485F"/>
    <w:rsid w:val="000753B0"/>
    <w:rsid w:val="00075A27"/>
    <w:rsid w:val="00075F9D"/>
    <w:rsid w:val="00080D92"/>
    <w:rsid w:val="00080E91"/>
    <w:rsid w:val="000837E0"/>
    <w:rsid w:val="0008442C"/>
    <w:rsid w:val="0009063F"/>
    <w:rsid w:val="00092B31"/>
    <w:rsid w:val="000A5716"/>
    <w:rsid w:val="000B0AFB"/>
    <w:rsid w:val="000B1686"/>
    <w:rsid w:val="000B175A"/>
    <w:rsid w:val="000B5930"/>
    <w:rsid w:val="000B7539"/>
    <w:rsid w:val="000C1C0B"/>
    <w:rsid w:val="000C3E70"/>
    <w:rsid w:val="000C3EFF"/>
    <w:rsid w:val="000C5903"/>
    <w:rsid w:val="000C68C0"/>
    <w:rsid w:val="000E2624"/>
    <w:rsid w:val="000E6C57"/>
    <w:rsid w:val="000E704F"/>
    <w:rsid w:val="00101215"/>
    <w:rsid w:val="001054B1"/>
    <w:rsid w:val="00111D9A"/>
    <w:rsid w:val="00112ACA"/>
    <w:rsid w:val="00112CA7"/>
    <w:rsid w:val="00112ECD"/>
    <w:rsid w:val="001130F1"/>
    <w:rsid w:val="00113FD2"/>
    <w:rsid w:val="00116C5E"/>
    <w:rsid w:val="00117960"/>
    <w:rsid w:val="001234DC"/>
    <w:rsid w:val="001237E8"/>
    <w:rsid w:val="00143663"/>
    <w:rsid w:val="001503B9"/>
    <w:rsid w:val="00154619"/>
    <w:rsid w:val="00155FA1"/>
    <w:rsid w:val="00157291"/>
    <w:rsid w:val="0016524E"/>
    <w:rsid w:val="001656EF"/>
    <w:rsid w:val="00170CFC"/>
    <w:rsid w:val="0017281F"/>
    <w:rsid w:val="00172D68"/>
    <w:rsid w:val="00176E04"/>
    <w:rsid w:val="00181AE1"/>
    <w:rsid w:val="00191193"/>
    <w:rsid w:val="001942BD"/>
    <w:rsid w:val="001951CB"/>
    <w:rsid w:val="00195A06"/>
    <w:rsid w:val="00197BD2"/>
    <w:rsid w:val="00197DAB"/>
    <w:rsid w:val="001A113D"/>
    <w:rsid w:val="001B20D6"/>
    <w:rsid w:val="001B26CF"/>
    <w:rsid w:val="001B3AF7"/>
    <w:rsid w:val="001C3774"/>
    <w:rsid w:val="001C5985"/>
    <w:rsid w:val="001D1B7F"/>
    <w:rsid w:val="001D2542"/>
    <w:rsid w:val="001D4E93"/>
    <w:rsid w:val="001D6F23"/>
    <w:rsid w:val="001E0544"/>
    <w:rsid w:val="001E3ED1"/>
    <w:rsid w:val="001E7CA1"/>
    <w:rsid w:val="001F1B21"/>
    <w:rsid w:val="00204FDF"/>
    <w:rsid w:val="002102F9"/>
    <w:rsid w:val="00210DD1"/>
    <w:rsid w:val="002140F8"/>
    <w:rsid w:val="00216BE0"/>
    <w:rsid w:val="00217422"/>
    <w:rsid w:val="0021749C"/>
    <w:rsid w:val="002203FB"/>
    <w:rsid w:val="00227A29"/>
    <w:rsid w:val="002313E0"/>
    <w:rsid w:val="00232CC7"/>
    <w:rsid w:val="00234216"/>
    <w:rsid w:val="00241147"/>
    <w:rsid w:val="002415C9"/>
    <w:rsid w:val="0024314B"/>
    <w:rsid w:val="00247D83"/>
    <w:rsid w:val="00255980"/>
    <w:rsid w:val="00260130"/>
    <w:rsid w:val="00262829"/>
    <w:rsid w:val="00264433"/>
    <w:rsid w:val="002655B4"/>
    <w:rsid w:val="00273D44"/>
    <w:rsid w:val="00275AF3"/>
    <w:rsid w:val="0027671E"/>
    <w:rsid w:val="00277613"/>
    <w:rsid w:val="00293F02"/>
    <w:rsid w:val="002965E6"/>
    <w:rsid w:val="002A2B86"/>
    <w:rsid w:val="002A38EF"/>
    <w:rsid w:val="002A4D32"/>
    <w:rsid w:val="002B0DBE"/>
    <w:rsid w:val="002B17B6"/>
    <w:rsid w:val="002B35F4"/>
    <w:rsid w:val="002C1B5C"/>
    <w:rsid w:val="002C2E64"/>
    <w:rsid w:val="002C6CD1"/>
    <w:rsid w:val="002D316E"/>
    <w:rsid w:val="002D455B"/>
    <w:rsid w:val="002D5F15"/>
    <w:rsid w:val="002F14A5"/>
    <w:rsid w:val="002F5DE2"/>
    <w:rsid w:val="00302BA5"/>
    <w:rsid w:val="00304B74"/>
    <w:rsid w:val="0031121B"/>
    <w:rsid w:val="0031624D"/>
    <w:rsid w:val="00320D5E"/>
    <w:rsid w:val="00330357"/>
    <w:rsid w:val="00333B49"/>
    <w:rsid w:val="003355C7"/>
    <w:rsid w:val="00337E4D"/>
    <w:rsid w:val="003405AD"/>
    <w:rsid w:val="00343ED7"/>
    <w:rsid w:val="003462B1"/>
    <w:rsid w:val="00347DD1"/>
    <w:rsid w:val="003515E5"/>
    <w:rsid w:val="003601D4"/>
    <w:rsid w:val="0036065F"/>
    <w:rsid w:val="0036248B"/>
    <w:rsid w:val="003709F1"/>
    <w:rsid w:val="003713B5"/>
    <w:rsid w:val="0037251A"/>
    <w:rsid w:val="00374A3C"/>
    <w:rsid w:val="003810B2"/>
    <w:rsid w:val="00384425"/>
    <w:rsid w:val="00384909"/>
    <w:rsid w:val="0038648B"/>
    <w:rsid w:val="003943C7"/>
    <w:rsid w:val="003A0EAC"/>
    <w:rsid w:val="003A3D25"/>
    <w:rsid w:val="003A6CD7"/>
    <w:rsid w:val="003B0596"/>
    <w:rsid w:val="003B3A36"/>
    <w:rsid w:val="003B6A66"/>
    <w:rsid w:val="003C3EC9"/>
    <w:rsid w:val="003D127E"/>
    <w:rsid w:val="003D3396"/>
    <w:rsid w:val="003E2545"/>
    <w:rsid w:val="003F0079"/>
    <w:rsid w:val="003F0604"/>
    <w:rsid w:val="003F548E"/>
    <w:rsid w:val="003F7C80"/>
    <w:rsid w:val="004006E1"/>
    <w:rsid w:val="004043BE"/>
    <w:rsid w:val="00410BEF"/>
    <w:rsid w:val="004152FC"/>
    <w:rsid w:val="004205F0"/>
    <w:rsid w:val="00420E32"/>
    <w:rsid w:val="0042247F"/>
    <w:rsid w:val="0042387B"/>
    <w:rsid w:val="00432061"/>
    <w:rsid w:val="00434C2C"/>
    <w:rsid w:val="00436D2E"/>
    <w:rsid w:val="004375E3"/>
    <w:rsid w:val="00437AA9"/>
    <w:rsid w:val="00441249"/>
    <w:rsid w:val="00442E91"/>
    <w:rsid w:val="00456814"/>
    <w:rsid w:val="00457CFE"/>
    <w:rsid w:val="0046314D"/>
    <w:rsid w:val="00463358"/>
    <w:rsid w:val="004652C2"/>
    <w:rsid w:val="00473060"/>
    <w:rsid w:val="00473F46"/>
    <w:rsid w:val="004761C6"/>
    <w:rsid w:val="004817DD"/>
    <w:rsid w:val="00482798"/>
    <w:rsid w:val="00484241"/>
    <w:rsid w:val="00485838"/>
    <w:rsid w:val="00487A9D"/>
    <w:rsid w:val="004900BA"/>
    <w:rsid w:val="00490AD8"/>
    <w:rsid w:val="00492177"/>
    <w:rsid w:val="00492FE4"/>
    <w:rsid w:val="004948AD"/>
    <w:rsid w:val="00497576"/>
    <w:rsid w:val="004A271A"/>
    <w:rsid w:val="004A479F"/>
    <w:rsid w:val="004A7011"/>
    <w:rsid w:val="004C1337"/>
    <w:rsid w:val="004C22A1"/>
    <w:rsid w:val="004C6B0C"/>
    <w:rsid w:val="004C7A86"/>
    <w:rsid w:val="004D4F59"/>
    <w:rsid w:val="004D5FB8"/>
    <w:rsid w:val="004E5918"/>
    <w:rsid w:val="004E7E54"/>
    <w:rsid w:val="004F12B2"/>
    <w:rsid w:val="004F4293"/>
    <w:rsid w:val="004F5EE6"/>
    <w:rsid w:val="004F7453"/>
    <w:rsid w:val="005009D1"/>
    <w:rsid w:val="00505B6D"/>
    <w:rsid w:val="00513FDD"/>
    <w:rsid w:val="005140BB"/>
    <w:rsid w:val="00516B7D"/>
    <w:rsid w:val="00523808"/>
    <w:rsid w:val="00525FE7"/>
    <w:rsid w:val="00526B95"/>
    <w:rsid w:val="0053115E"/>
    <w:rsid w:val="00531937"/>
    <w:rsid w:val="00532A9B"/>
    <w:rsid w:val="00535DC5"/>
    <w:rsid w:val="00543AE4"/>
    <w:rsid w:val="005474F8"/>
    <w:rsid w:val="00554287"/>
    <w:rsid w:val="00554A17"/>
    <w:rsid w:val="00554EEE"/>
    <w:rsid w:val="005568D3"/>
    <w:rsid w:val="005578E3"/>
    <w:rsid w:val="005609E5"/>
    <w:rsid w:val="0057172E"/>
    <w:rsid w:val="00572850"/>
    <w:rsid w:val="005742E2"/>
    <w:rsid w:val="0057770F"/>
    <w:rsid w:val="00583D55"/>
    <w:rsid w:val="005857EB"/>
    <w:rsid w:val="00586534"/>
    <w:rsid w:val="00586CDF"/>
    <w:rsid w:val="00595122"/>
    <w:rsid w:val="00597446"/>
    <w:rsid w:val="00597BE2"/>
    <w:rsid w:val="005A63E5"/>
    <w:rsid w:val="005B2A1C"/>
    <w:rsid w:val="005B428B"/>
    <w:rsid w:val="005B5303"/>
    <w:rsid w:val="005B72A9"/>
    <w:rsid w:val="005C26E3"/>
    <w:rsid w:val="005C6647"/>
    <w:rsid w:val="005C6737"/>
    <w:rsid w:val="005D0099"/>
    <w:rsid w:val="005D705E"/>
    <w:rsid w:val="005D7FD6"/>
    <w:rsid w:val="005E07F1"/>
    <w:rsid w:val="005E09CB"/>
    <w:rsid w:val="005E14BB"/>
    <w:rsid w:val="005E532E"/>
    <w:rsid w:val="00600602"/>
    <w:rsid w:val="00600942"/>
    <w:rsid w:val="00602141"/>
    <w:rsid w:val="00602FBD"/>
    <w:rsid w:val="00605A46"/>
    <w:rsid w:val="00606EAF"/>
    <w:rsid w:val="00612B13"/>
    <w:rsid w:val="00613AF5"/>
    <w:rsid w:val="00620258"/>
    <w:rsid w:val="006210FB"/>
    <w:rsid w:val="006237FF"/>
    <w:rsid w:val="00630072"/>
    <w:rsid w:val="00632636"/>
    <w:rsid w:val="00637106"/>
    <w:rsid w:val="0064344A"/>
    <w:rsid w:val="00643902"/>
    <w:rsid w:val="00644A29"/>
    <w:rsid w:val="00645A45"/>
    <w:rsid w:val="0065047F"/>
    <w:rsid w:val="00651D2F"/>
    <w:rsid w:val="00654DA8"/>
    <w:rsid w:val="00657B65"/>
    <w:rsid w:val="00660A04"/>
    <w:rsid w:val="00660E12"/>
    <w:rsid w:val="00671C39"/>
    <w:rsid w:val="00672A43"/>
    <w:rsid w:val="006762F9"/>
    <w:rsid w:val="00680538"/>
    <w:rsid w:val="00683F6D"/>
    <w:rsid w:val="00686C1D"/>
    <w:rsid w:val="00687330"/>
    <w:rsid w:val="00693347"/>
    <w:rsid w:val="00693E36"/>
    <w:rsid w:val="006953C3"/>
    <w:rsid w:val="006A1B65"/>
    <w:rsid w:val="006A43C6"/>
    <w:rsid w:val="006A6FF9"/>
    <w:rsid w:val="006B2EC6"/>
    <w:rsid w:val="006B3899"/>
    <w:rsid w:val="006B4BDE"/>
    <w:rsid w:val="006C2AAA"/>
    <w:rsid w:val="006C36AC"/>
    <w:rsid w:val="006C518F"/>
    <w:rsid w:val="006C6BD2"/>
    <w:rsid w:val="006E5B89"/>
    <w:rsid w:val="006E635C"/>
    <w:rsid w:val="006F70E9"/>
    <w:rsid w:val="006F76A1"/>
    <w:rsid w:val="006F7E31"/>
    <w:rsid w:val="00701D50"/>
    <w:rsid w:val="00702A33"/>
    <w:rsid w:val="00703267"/>
    <w:rsid w:val="00705C3E"/>
    <w:rsid w:val="00706334"/>
    <w:rsid w:val="00710281"/>
    <w:rsid w:val="00721727"/>
    <w:rsid w:val="00733549"/>
    <w:rsid w:val="00733A8B"/>
    <w:rsid w:val="00742073"/>
    <w:rsid w:val="007473C8"/>
    <w:rsid w:val="00755B21"/>
    <w:rsid w:val="007579B9"/>
    <w:rsid w:val="00763E2A"/>
    <w:rsid w:val="0076420E"/>
    <w:rsid w:val="00774558"/>
    <w:rsid w:val="0077606D"/>
    <w:rsid w:val="00777C4D"/>
    <w:rsid w:val="00790398"/>
    <w:rsid w:val="00791A93"/>
    <w:rsid w:val="00793F71"/>
    <w:rsid w:val="007A0B68"/>
    <w:rsid w:val="007A6700"/>
    <w:rsid w:val="007B042F"/>
    <w:rsid w:val="007B20A7"/>
    <w:rsid w:val="007B5EE3"/>
    <w:rsid w:val="007C0935"/>
    <w:rsid w:val="007D7006"/>
    <w:rsid w:val="007E3B4B"/>
    <w:rsid w:val="007F03A4"/>
    <w:rsid w:val="007F192E"/>
    <w:rsid w:val="007F562B"/>
    <w:rsid w:val="00800336"/>
    <w:rsid w:val="00804FCB"/>
    <w:rsid w:val="008055DD"/>
    <w:rsid w:val="00806D81"/>
    <w:rsid w:val="008136F9"/>
    <w:rsid w:val="00814D6F"/>
    <w:rsid w:val="0081708F"/>
    <w:rsid w:val="0082624E"/>
    <w:rsid w:val="00826D44"/>
    <w:rsid w:val="00827251"/>
    <w:rsid w:val="008321C4"/>
    <w:rsid w:val="00833226"/>
    <w:rsid w:val="008348A0"/>
    <w:rsid w:val="008358BC"/>
    <w:rsid w:val="00835BCA"/>
    <w:rsid w:val="0084361F"/>
    <w:rsid w:val="008446B6"/>
    <w:rsid w:val="00845ED7"/>
    <w:rsid w:val="008609B2"/>
    <w:rsid w:val="00861AC8"/>
    <w:rsid w:val="00863C55"/>
    <w:rsid w:val="00867FAF"/>
    <w:rsid w:val="00871FD1"/>
    <w:rsid w:val="00872D07"/>
    <w:rsid w:val="0087391D"/>
    <w:rsid w:val="00876D21"/>
    <w:rsid w:val="0088072E"/>
    <w:rsid w:val="0088558D"/>
    <w:rsid w:val="0088682F"/>
    <w:rsid w:val="008873B1"/>
    <w:rsid w:val="00894618"/>
    <w:rsid w:val="008952E4"/>
    <w:rsid w:val="00896986"/>
    <w:rsid w:val="0089705C"/>
    <w:rsid w:val="008A6484"/>
    <w:rsid w:val="008A7FFA"/>
    <w:rsid w:val="008B2E32"/>
    <w:rsid w:val="008B634A"/>
    <w:rsid w:val="008B75F0"/>
    <w:rsid w:val="008C0459"/>
    <w:rsid w:val="008C72F6"/>
    <w:rsid w:val="008D2B77"/>
    <w:rsid w:val="008D6273"/>
    <w:rsid w:val="008E123F"/>
    <w:rsid w:val="008E496B"/>
    <w:rsid w:val="008F5BC6"/>
    <w:rsid w:val="008F613E"/>
    <w:rsid w:val="008F72A3"/>
    <w:rsid w:val="00901031"/>
    <w:rsid w:val="0090256C"/>
    <w:rsid w:val="009035F5"/>
    <w:rsid w:val="009109BD"/>
    <w:rsid w:val="0091272E"/>
    <w:rsid w:val="00921D8D"/>
    <w:rsid w:val="00922001"/>
    <w:rsid w:val="009221F4"/>
    <w:rsid w:val="00923C4C"/>
    <w:rsid w:val="00926AAF"/>
    <w:rsid w:val="0093001A"/>
    <w:rsid w:val="009300FC"/>
    <w:rsid w:val="00932BE3"/>
    <w:rsid w:val="00937791"/>
    <w:rsid w:val="00942EF9"/>
    <w:rsid w:val="00954F48"/>
    <w:rsid w:val="009609D9"/>
    <w:rsid w:val="00964D64"/>
    <w:rsid w:val="00965513"/>
    <w:rsid w:val="00966AD4"/>
    <w:rsid w:val="009701A3"/>
    <w:rsid w:val="00972937"/>
    <w:rsid w:val="00974143"/>
    <w:rsid w:val="00981F73"/>
    <w:rsid w:val="009827E5"/>
    <w:rsid w:val="0099201F"/>
    <w:rsid w:val="0099351B"/>
    <w:rsid w:val="009954D1"/>
    <w:rsid w:val="00995DAF"/>
    <w:rsid w:val="00997128"/>
    <w:rsid w:val="009A1802"/>
    <w:rsid w:val="009A3D3C"/>
    <w:rsid w:val="009A483C"/>
    <w:rsid w:val="009A5AB0"/>
    <w:rsid w:val="009B61FD"/>
    <w:rsid w:val="009C344C"/>
    <w:rsid w:val="009C589F"/>
    <w:rsid w:val="009C6DDC"/>
    <w:rsid w:val="009C7B0F"/>
    <w:rsid w:val="009D3C98"/>
    <w:rsid w:val="009D7050"/>
    <w:rsid w:val="009D76B9"/>
    <w:rsid w:val="009E3508"/>
    <w:rsid w:val="009E5DBC"/>
    <w:rsid w:val="009E7721"/>
    <w:rsid w:val="009F0164"/>
    <w:rsid w:val="009F1090"/>
    <w:rsid w:val="00A02014"/>
    <w:rsid w:val="00A0292E"/>
    <w:rsid w:val="00A03A84"/>
    <w:rsid w:val="00A103D5"/>
    <w:rsid w:val="00A14C17"/>
    <w:rsid w:val="00A17DBE"/>
    <w:rsid w:val="00A224D4"/>
    <w:rsid w:val="00A32530"/>
    <w:rsid w:val="00A37F97"/>
    <w:rsid w:val="00A415C6"/>
    <w:rsid w:val="00A43B95"/>
    <w:rsid w:val="00A474A1"/>
    <w:rsid w:val="00A56C4B"/>
    <w:rsid w:val="00A60A2E"/>
    <w:rsid w:val="00A61C18"/>
    <w:rsid w:val="00A6358F"/>
    <w:rsid w:val="00A64772"/>
    <w:rsid w:val="00A669AB"/>
    <w:rsid w:val="00A67332"/>
    <w:rsid w:val="00A720C3"/>
    <w:rsid w:val="00A7245A"/>
    <w:rsid w:val="00A750D9"/>
    <w:rsid w:val="00A82624"/>
    <w:rsid w:val="00A829A5"/>
    <w:rsid w:val="00A82C60"/>
    <w:rsid w:val="00A83582"/>
    <w:rsid w:val="00A84A66"/>
    <w:rsid w:val="00A8754D"/>
    <w:rsid w:val="00A87C35"/>
    <w:rsid w:val="00A87D94"/>
    <w:rsid w:val="00A91ED7"/>
    <w:rsid w:val="00A95528"/>
    <w:rsid w:val="00A97194"/>
    <w:rsid w:val="00AA32DB"/>
    <w:rsid w:val="00AB0DBB"/>
    <w:rsid w:val="00AB5F95"/>
    <w:rsid w:val="00AC2948"/>
    <w:rsid w:val="00AD21F9"/>
    <w:rsid w:val="00AD661A"/>
    <w:rsid w:val="00AE0A73"/>
    <w:rsid w:val="00AE11E8"/>
    <w:rsid w:val="00AE159B"/>
    <w:rsid w:val="00AE308C"/>
    <w:rsid w:val="00AF4B61"/>
    <w:rsid w:val="00AF50ED"/>
    <w:rsid w:val="00AF5AEC"/>
    <w:rsid w:val="00B02356"/>
    <w:rsid w:val="00B06B82"/>
    <w:rsid w:val="00B14C5E"/>
    <w:rsid w:val="00B246B0"/>
    <w:rsid w:val="00B2622E"/>
    <w:rsid w:val="00B27297"/>
    <w:rsid w:val="00B309BB"/>
    <w:rsid w:val="00B3428A"/>
    <w:rsid w:val="00B35B4D"/>
    <w:rsid w:val="00B36756"/>
    <w:rsid w:val="00B44199"/>
    <w:rsid w:val="00B448EC"/>
    <w:rsid w:val="00B44BD5"/>
    <w:rsid w:val="00B469FB"/>
    <w:rsid w:val="00B51D34"/>
    <w:rsid w:val="00B52CD7"/>
    <w:rsid w:val="00B548BD"/>
    <w:rsid w:val="00B61069"/>
    <w:rsid w:val="00B6729B"/>
    <w:rsid w:val="00B706E1"/>
    <w:rsid w:val="00B778EC"/>
    <w:rsid w:val="00B91C6B"/>
    <w:rsid w:val="00BA4B79"/>
    <w:rsid w:val="00BA59E7"/>
    <w:rsid w:val="00BC3380"/>
    <w:rsid w:val="00BC610B"/>
    <w:rsid w:val="00BC6678"/>
    <w:rsid w:val="00BD4F86"/>
    <w:rsid w:val="00BD55BF"/>
    <w:rsid w:val="00BD5F41"/>
    <w:rsid w:val="00BD608F"/>
    <w:rsid w:val="00BD7A01"/>
    <w:rsid w:val="00BE0F87"/>
    <w:rsid w:val="00BE4B2B"/>
    <w:rsid w:val="00BE5C9B"/>
    <w:rsid w:val="00BE7D52"/>
    <w:rsid w:val="00BF615D"/>
    <w:rsid w:val="00BF6A56"/>
    <w:rsid w:val="00C04367"/>
    <w:rsid w:val="00C11306"/>
    <w:rsid w:val="00C13D13"/>
    <w:rsid w:val="00C159A9"/>
    <w:rsid w:val="00C1719C"/>
    <w:rsid w:val="00C17C14"/>
    <w:rsid w:val="00C208D9"/>
    <w:rsid w:val="00C2507D"/>
    <w:rsid w:val="00C35141"/>
    <w:rsid w:val="00C4561E"/>
    <w:rsid w:val="00C478F1"/>
    <w:rsid w:val="00C51644"/>
    <w:rsid w:val="00C5350B"/>
    <w:rsid w:val="00C53679"/>
    <w:rsid w:val="00C5412A"/>
    <w:rsid w:val="00C568EF"/>
    <w:rsid w:val="00C70ED0"/>
    <w:rsid w:val="00C7399F"/>
    <w:rsid w:val="00C80CEA"/>
    <w:rsid w:val="00C83F99"/>
    <w:rsid w:val="00C909F5"/>
    <w:rsid w:val="00C97BD0"/>
    <w:rsid w:val="00CA36EC"/>
    <w:rsid w:val="00CA4E97"/>
    <w:rsid w:val="00CA6F4D"/>
    <w:rsid w:val="00CA7C8B"/>
    <w:rsid w:val="00CB0D33"/>
    <w:rsid w:val="00CB10C6"/>
    <w:rsid w:val="00CB253F"/>
    <w:rsid w:val="00CB2679"/>
    <w:rsid w:val="00CB45AA"/>
    <w:rsid w:val="00CB58A0"/>
    <w:rsid w:val="00CB64ED"/>
    <w:rsid w:val="00CC1452"/>
    <w:rsid w:val="00CD367F"/>
    <w:rsid w:val="00CD4974"/>
    <w:rsid w:val="00CE2DAA"/>
    <w:rsid w:val="00CE6FCD"/>
    <w:rsid w:val="00CF5964"/>
    <w:rsid w:val="00CF5DC8"/>
    <w:rsid w:val="00D00322"/>
    <w:rsid w:val="00D02613"/>
    <w:rsid w:val="00D06E49"/>
    <w:rsid w:val="00D13BB6"/>
    <w:rsid w:val="00D16C22"/>
    <w:rsid w:val="00D24B4E"/>
    <w:rsid w:val="00D25791"/>
    <w:rsid w:val="00D25A8E"/>
    <w:rsid w:val="00D27B70"/>
    <w:rsid w:val="00D32D98"/>
    <w:rsid w:val="00D34ABD"/>
    <w:rsid w:val="00D357C5"/>
    <w:rsid w:val="00D37AE4"/>
    <w:rsid w:val="00D37B3B"/>
    <w:rsid w:val="00D437CF"/>
    <w:rsid w:val="00D5277B"/>
    <w:rsid w:val="00D55BF0"/>
    <w:rsid w:val="00D568B2"/>
    <w:rsid w:val="00D5772E"/>
    <w:rsid w:val="00D6121D"/>
    <w:rsid w:val="00D65711"/>
    <w:rsid w:val="00D74266"/>
    <w:rsid w:val="00D77874"/>
    <w:rsid w:val="00D92310"/>
    <w:rsid w:val="00D9441E"/>
    <w:rsid w:val="00D97904"/>
    <w:rsid w:val="00D97D44"/>
    <w:rsid w:val="00DA0164"/>
    <w:rsid w:val="00DA32F7"/>
    <w:rsid w:val="00DA42B6"/>
    <w:rsid w:val="00DA56FE"/>
    <w:rsid w:val="00DA5AD4"/>
    <w:rsid w:val="00DA7198"/>
    <w:rsid w:val="00DB61D9"/>
    <w:rsid w:val="00DB6890"/>
    <w:rsid w:val="00DC6B9D"/>
    <w:rsid w:val="00DD1156"/>
    <w:rsid w:val="00DD1F10"/>
    <w:rsid w:val="00DD486D"/>
    <w:rsid w:val="00DE04D7"/>
    <w:rsid w:val="00DE532A"/>
    <w:rsid w:val="00DE62AA"/>
    <w:rsid w:val="00DE6443"/>
    <w:rsid w:val="00DE6B57"/>
    <w:rsid w:val="00DE6EF9"/>
    <w:rsid w:val="00E121F7"/>
    <w:rsid w:val="00E12DF7"/>
    <w:rsid w:val="00E15F88"/>
    <w:rsid w:val="00E22BB6"/>
    <w:rsid w:val="00E415EA"/>
    <w:rsid w:val="00E46728"/>
    <w:rsid w:val="00E5169C"/>
    <w:rsid w:val="00E61FC4"/>
    <w:rsid w:val="00E63BBB"/>
    <w:rsid w:val="00E70D60"/>
    <w:rsid w:val="00E721D3"/>
    <w:rsid w:val="00E72FFB"/>
    <w:rsid w:val="00E768B7"/>
    <w:rsid w:val="00E82D01"/>
    <w:rsid w:val="00E83A5E"/>
    <w:rsid w:val="00E869E4"/>
    <w:rsid w:val="00E87B29"/>
    <w:rsid w:val="00E87EC3"/>
    <w:rsid w:val="00EA0D39"/>
    <w:rsid w:val="00EA1370"/>
    <w:rsid w:val="00EA4146"/>
    <w:rsid w:val="00EA501F"/>
    <w:rsid w:val="00EA7097"/>
    <w:rsid w:val="00EA7FE7"/>
    <w:rsid w:val="00EB0D78"/>
    <w:rsid w:val="00EB2AA1"/>
    <w:rsid w:val="00EB5DB8"/>
    <w:rsid w:val="00EB67B6"/>
    <w:rsid w:val="00EB7F69"/>
    <w:rsid w:val="00EC054A"/>
    <w:rsid w:val="00EC1A6C"/>
    <w:rsid w:val="00EC58E9"/>
    <w:rsid w:val="00ED7A95"/>
    <w:rsid w:val="00EE4628"/>
    <w:rsid w:val="00EE4B2C"/>
    <w:rsid w:val="00EF08EF"/>
    <w:rsid w:val="00F0017F"/>
    <w:rsid w:val="00F100F1"/>
    <w:rsid w:val="00F14415"/>
    <w:rsid w:val="00F14D33"/>
    <w:rsid w:val="00F2009D"/>
    <w:rsid w:val="00F2102C"/>
    <w:rsid w:val="00F22C0E"/>
    <w:rsid w:val="00F23030"/>
    <w:rsid w:val="00F2530B"/>
    <w:rsid w:val="00F313FE"/>
    <w:rsid w:val="00F40152"/>
    <w:rsid w:val="00F4062C"/>
    <w:rsid w:val="00F437A7"/>
    <w:rsid w:val="00F4546D"/>
    <w:rsid w:val="00F562AC"/>
    <w:rsid w:val="00F572E0"/>
    <w:rsid w:val="00F5735D"/>
    <w:rsid w:val="00F61B37"/>
    <w:rsid w:val="00F64955"/>
    <w:rsid w:val="00F65D94"/>
    <w:rsid w:val="00F712D5"/>
    <w:rsid w:val="00F72EC3"/>
    <w:rsid w:val="00F77080"/>
    <w:rsid w:val="00F849F5"/>
    <w:rsid w:val="00F865CA"/>
    <w:rsid w:val="00F87676"/>
    <w:rsid w:val="00F929D3"/>
    <w:rsid w:val="00F92C8F"/>
    <w:rsid w:val="00F93AE5"/>
    <w:rsid w:val="00F95C51"/>
    <w:rsid w:val="00F9710D"/>
    <w:rsid w:val="00FA1CAA"/>
    <w:rsid w:val="00FA42EA"/>
    <w:rsid w:val="00FA6B05"/>
    <w:rsid w:val="00FA7194"/>
    <w:rsid w:val="00FB3D04"/>
    <w:rsid w:val="00FB4CAA"/>
    <w:rsid w:val="00FB7711"/>
    <w:rsid w:val="00FB7C28"/>
    <w:rsid w:val="00FC4C83"/>
    <w:rsid w:val="00FC4D52"/>
    <w:rsid w:val="00FC6A64"/>
    <w:rsid w:val="00FD3365"/>
    <w:rsid w:val="00FD6876"/>
    <w:rsid w:val="00FD6F40"/>
    <w:rsid w:val="00FE15F0"/>
    <w:rsid w:val="00FE2EFC"/>
    <w:rsid w:val="00FE37A4"/>
    <w:rsid w:val="00FE5A02"/>
    <w:rsid w:val="00FF0C21"/>
    <w:rsid w:val="00FF5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8551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54287"/>
    <w:pPr>
      <w:spacing w:line="360" w:lineRule="auto"/>
      <w:jc w:val="both"/>
    </w:pPr>
    <w:rPr>
      <w:rFonts w:asciiTheme="minorHAnsi" w:hAnsiTheme="minorHAnsi"/>
      <w:sz w:val="24"/>
      <w:szCs w:val="24"/>
    </w:rPr>
  </w:style>
  <w:style w:type="paragraph" w:styleId="Heading1">
    <w:name w:val="heading 1"/>
    <w:aliases w:val="Pääluvun otsikko"/>
    <w:basedOn w:val="Leipteksti1"/>
    <w:next w:val="Leipteksti1"/>
    <w:link w:val="Heading1Char"/>
    <w:uiPriority w:val="9"/>
    <w:qFormat/>
    <w:rsid w:val="00157291"/>
    <w:pPr>
      <w:keepNext/>
      <w:keepLines/>
      <w:numPr>
        <w:numId w:val="2"/>
      </w:numPr>
      <w:spacing w:before="480" w:after="480" w:line="24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aliases w:val="Alaluvun otsikko"/>
    <w:basedOn w:val="Leipteksti1"/>
    <w:next w:val="Leipteksti1"/>
    <w:link w:val="Heading2Char"/>
    <w:uiPriority w:val="9"/>
    <w:unhideWhenUsed/>
    <w:qFormat/>
    <w:rsid w:val="000C5903"/>
    <w:pPr>
      <w:keepNext/>
      <w:keepLines/>
      <w:numPr>
        <w:ilvl w:val="1"/>
        <w:numId w:val="2"/>
      </w:numPr>
      <w:spacing w:before="480" w:after="480" w:line="240" w:lineRule="auto"/>
      <w:ind w:left="578" w:hanging="578"/>
      <w:outlineLvl w:val="1"/>
    </w:pPr>
    <w:rPr>
      <w:rFonts w:asciiTheme="majorHAnsi" w:eastAsiaTheme="majorEastAsia" w:hAnsiTheme="majorHAnsi" w:cstheme="majorBidi"/>
      <w:bCs/>
      <w:sz w:val="26"/>
      <w:szCs w:val="26"/>
    </w:rPr>
  </w:style>
  <w:style w:type="paragraph" w:styleId="Heading3">
    <w:name w:val="heading 3"/>
    <w:aliases w:val="Alaluvun alaotsikko"/>
    <w:basedOn w:val="Leipteksti1"/>
    <w:next w:val="Leipteksti1"/>
    <w:link w:val="Heading3Char"/>
    <w:uiPriority w:val="9"/>
    <w:unhideWhenUsed/>
    <w:qFormat/>
    <w:rsid w:val="000C5903"/>
    <w:pPr>
      <w:keepNext/>
      <w:keepLines/>
      <w:numPr>
        <w:ilvl w:val="2"/>
        <w:numId w:val="2"/>
      </w:numPr>
      <w:spacing w:before="480" w:after="480" w:line="240" w:lineRule="auto"/>
      <w:outlineLvl w:val="2"/>
    </w:pPr>
    <w:rPr>
      <w:rFonts w:asciiTheme="majorHAnsi" w:eastAsiaTheme="majorEastAsia" w:hAnsiTheme="majorHAnsi" w:cstheme="majorBidi"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4C83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C83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C83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C83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C83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C83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ropolialeipteksti">
    <w:name w:val="* Metropolia leipäteksti"/>
    <w:basedOn w:val="Normal"/>
    <w:link w:val="MetropolialeiptekstiChar"/>
    <w:rsid w:val="00FC4C83"/>
    <w:rPr>
      <w:rFonts w:ascii="Arial" w:eastAsia="Times" w:hAnsi="Arial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FC4C8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C83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rsid w:val="00FC4C8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C83"/>
    <w:rPr>
      <w:rFonts w:asciiTheme="minorHAnsi" w:hAnsiTheme="minorHAnsi"/>
      <w:sz w:val="24"/>
      <w:szCs w:val="24"/>
    </w:rPr>
  </w:style>
  <w:style w:type="character" w:customStyle="1" w:styleId="Heading1Char">
    <w:name w:val="Heading 1 Char"/>
    <w:aliases w:val="Pääluvun otsikko Char"/>
    <w:basedOn w:val="DefaultParagraphFont"/>
    <w:link w:val="Heading1"/>
    <w:uiPriority w:val="9"/>
    <w:rsid w:val="00157291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Heading2Char">
    <w:name w:val="Heading 2 Char"/>
    <w:aliases w:val="Alaluvun otsikko Char"/>
    <w:basedOn w:val="DefaultParagraphFont"/>
    <w:link w:val="Heading2"/>
    <w:uiPriority w:val="9"/>
    <w:rsid w:val="000C5903"/>
    <w:rPr>
      <w:rFonts w:asciiTheme="majorHAnsi" w:eastAsiaTheme="majorEastAsia" w:hAnsiTheme="majorHAnsi" w:cstheme="majorBidi"/>
      <w:bCs/>
      <w:sz w:val="26"/>
      <w:szCs w:val="26"/>
      <w:lang w:eastAsia="en-US"/>
    </w:rPr>
  </w:style>
  <w:style w:type="character" w:customStyle="1" w:styleId="Heading3Char">
    <w:name w:val="Heading 3 Char"/>
    <w:aliases w:val="Alaluvun alaotsikko Char"/>
    <w:basedOn w:val="DefaultParagraphFont"/>
    <w:link w:val="Heading3"/>
    <w:uiPriority w:val="9"/>
    <w:rsid w:val="000C5903"/>
    <w:rPr>
      <w:rFonts w:asciiTheme="majorHAnsi" w:eastAsiaTheme="majorEastAsia" w:hAnsiTheme="majorHAnsi" w:cstheme="majorBidi"/>
      <w:bCs/>
      <w:sz w:val="26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C8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C83"/>
    <w:rPr>
      <w:rFonts w:asciiTheme="majorHAnsi" w:eastAsiaTheme="majorEastAsia" w:hAnsiTheme="majorHAnsi" w:cstheme="majorBidi"/>
      <w:color w:val="243F60" w:themeColor="accent1" w:themeShade="7F"/>
      <w:sz w:val="24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C8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C8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C83"/>
    <w:rPr>
      <w:rFonts w:asciiTheme="majorHAnsi" w:eastAsiaTheme="majorEastAsia" w:hAnsiTheme="majorHAnsi" w:cstheme="majorBidi"/>
      <w:color w:val="404040" w:themeColor="text1" w:themeTint="BF"/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C83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en-US"/>
    </w:rPr>
  </w:style>
  <w:style w:type="paragraph" w:styleId="TOC1">
    <w:name w:val="toc 1"/>
    <w:basedOn w:val="Leipteksti1"/>
    <w:next w:val="Leipteksti1"/>
    <w:link w:val="TOC1Char"/>
    <w:uiPriority w:val="39"/>
    <w:unhideWhenUsed/>
    <w:rsid w:val="00FC4C83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FC4C83"/>
    <w:rPr>
      <w:color w:val="0000FF" w:themeColor="hyperlink"/>
      <w:u w:val="single"/>
    </w:rPr>
  </w:style>
  <w:style w:type="paragraph" w:customStyle="1" w:styleId="Kuvio">
    <w:name w:val="Kuvio"/>
    <w:basedOn w:val="Leipteksti1"/>
    <w:next w:val="Leipteksti1"/>
    <w:rsid w:val="00FC4C83"/>
    <w:pPr>
      <w:numPr>
        <w:numId w:val="4"/>
      </w:numPr>
      <w:tabs>
        <w:tab w:val="left" w:pos="879"/>
      </w:tabs>
      <w:spacing w:before="320" w:line="240" w:lineRule="auto"/>
    </w:pPr>
  </w:style>
  <w:style w:type="paragraph" w:styleId="TOC2">
    <w:name w:val="toc 2"/>
    <w:basedOn w:val="Leipteksti1"/>
    <w:next w:val="Leipteksti1"/>
    <w:link w:val="TOC2Char"/>
    <w:uiPriority w:val="39"/>
    <w:unhideWhenUsed/>
    <w:rsid w:val="00A720C3"/>
    <w:pPr>
      <w:tabs>
        <w:tab w:val="left" w:pos="964"/>
        <w:tab w:val="right" w:pos="8494"/>
      </w:tabs>
      <w:spacing w:before="0" w:after="100" w:line="240" w:lineRule="auto"/>
      <w:ind w:left="397"/>
    </w:pPr>
  </w:style>
  <w:style w:type="paragraph" w:customStyle="1" w:styleId="Lhde">
    <w:name w:val="Lähde"/>
    <w:basedOn w:val="Leipteksti1"/>
    <w:next w:val="Leipteksti1"/>
    <w:rsid w:val="00FC4C83"/>
    <w:pPr>
      <w:spacing w:line="240" w:lineRule="auto"/>
    </w:pPr>
  </w:style>
  <w:style w:type="paragraph" w:styleId="TOC3">
    <w:name w:val="toc 3"/>
    <w:basedOn w:val="Normal"/>
    <w:next w:val="Normal"/>
    <w:link w:val="TOC3Char"/>
    <w:uiPriority w:val="39"/>
    <w:unhideWhenUsed/>
    <w:rsid w:val="00A720C3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ulukkoteksti">
    <w:name w:val="Taulukkoteksti"/>
    <w:basedOn w:val="Leipteksti1"/>
    <w:next w:val="Leipteksti1"/>
    <w:link w:val="TaulukkotekstiChar"/>
    <w:qFormat/>
    <w:rsid w:val="00FC4C83"/>
    <w:pPr>
      <w:spacing w:before="100" w:after="10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FC4C83"/>
    <w:rPr>
      <w:rFonts w:ascii="Tahoma" w:eastAsiaTheme="minorHAnsi" w:hAnsi="Tahoma" w:cstheme="minorHAns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Leipteksti1"/>
    <w:next w:val="Leipteksti1"/>
    <w:link w:val="QuoteChar"/>
    <w:uiPriority w:val="29"/>
    <w:qFormat/>
    <w:rsid w:val="00FC4C83"/>
    <w:pPr>
      <w:spacing w:line="240" w:lineRule="auto"/>
      <w:ind w:left="1304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4C83"/>
    <w:rPr>
      <w:rFonts w:asciiTheme="minorHAnsi" w:eastAsiaTheme="minorHAnsi" w:hAnsiTheme="minorHAnsi" w:cstheme="minorHAnsi"/>
      <w:iCs/>
      <w:color w:val="000000" w:themeColor="text1"/>
      <w:sz w:val="24"/>
      <w:szCs w:val="22"/>
      <w:lang w:eastAsia="en-US"/>
    </w:rPr>
  </w:style>
  <w:style w:type="paragraph" w:customStyle="1" w:styleId="Numeroidutlhteet">
    <w:name w:val="Numeroidut lähteet"/>
    <w:basedOn w:val="Lhde"/>
    <w:next w:val="Leipteksti1"/>
    <w:qFormat/>
    <w:rsid w:val="00586534"/>
    <w:pPr>
      <w:numPr>
        <w:numId w:val="5"/>
      </w:numPr>
      <w:spacing w:after="240"/>
    </w:pPr>
  </w:style>
  <w:style w:type="table" w:styleId="TableGrid">
    <w:name w:val="Table Grid"/>
    <w:basedOn w:val="TableNormal"/>
    <w:rsid w:val="00FC4C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C4C83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4C83"/>
    <w:rPr>
      <w:rFonts w:asciiTheme="minorHAnsi" w:hAnsiTheme="minorHAnsi" w:cs="Tahoma"/>
      <w:sz w:val="16"/>
      <w:szCs w:val="16"/>
    </w:rPr>
  </w:style>
  <w:style w:type="paragraph" w:customStyle="1" w:styleId="Nimi">
    <w:name w:val="Nimiö"/>
    <w:basedOn w:val="Normal"/>
    <w:rsid w:val="00FC4C83"/>
    <w:pPr>
      <w:spacing w:line="240" w:lineRule="auto"/>
    </w:pPr>
  </w:style>
  <w:style w:type="paragraph" w:customStyle="1" w:styleId="Numeroimattomatlhteet">
    <w:name w:val="Numeroimattomat lähteet"/>
    <w:basedOn w:val="Numeroidutlhteet"/>
    <w:qFormat/>
    <w:rsid w:val="00586534"/>
    <w:pPr>
      <w:numPr>
        <w:numId w:val="0"/>
      </w:numPr>
    </w:pPr>
  </w:style>
  <w:style w:type="paragraph" w:styleId="Title">
    <w:name w:val="Title"/>
    <w:aliases w:val="opinnäytetyö"/>
    <w:basedOn w:val="Normal"/>
    <w:next w:val="Opinnytetynalaotsikko"/>
    <w:link w:val="TitleChar"/>
    <w:rsid w:val="00FC4C83"/>
    <w:pPr>
      <w:spacing w:before="400" w:line="240" w:lineRule="auto"/>
      <w:contextualSpacing/>
      <w:jc w:val="left"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aliases w:val="opinnäytetyö Char"/>
    <w:basedOn w:val="DefaultParagraphFont"/>
    <w:link w:val="Title"/>
    <w:rsid w:val="00FC4C83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customStyle="1" w:styleId="Kirjoittaja">
    <w:name w:val="Kirjoittaja"/>
    <w:basedOn w:val="Metropolialeipteksti"/>
    <w:qFormat/>
    <w:rsid w:val="00FC4C83"/>
    <w:pPr>
      <w:tabs>
        <w:tab w:val="left" w:pos="0"/>
      </w:tabs>
      <w:spacing w:line="240" w:lineRule="auto"/>
    </w:pPr>
    <w:rPr>
      <w:rFonts w:asciiTheme="majorHAnsi" w:hAnsiTheme="majorHAnsi" w:cs="Tahoma"/>
      <w:sz w:val="28"/>
      <w:szCs w:val="28"/>
    </w:rPr>
  </w:style>
  <w:style w:type="paragraph" w:customStyle="1" w:styleId="Opinnytetynalaotsikko">
    <w:name w:val="Opinnäytetyön alaotsikko"/>
    <w:basedOn w:val="Title"/>
    <w:next w:val="Leipteksti1"/>
    <w:qFormat/>
    <w:rsid w:val="00FC4C83"/>
    <w:pPr>
      <w:contextualSpacing w:val="0"/>
    </w:pPr>
    <w:rPr>
      <w:color w:val="000000" w:themeColor="text1"/>
      <w:sz w:val="36"/>
      <w:szCs w:val="36"/>
    </w:rPr>
  </w:style>
  <w:style w:type="paragraph" w:customStyle="1" w:styleId="Liitteenotsikko">
    <w:name w:val="Liitteen otsikko"/>
    <w:basedOn w:val="Leipteksti1"/>
    <w:link w:val="LiitteenotsikkoChar"/>
    <w:qFormat/>
    <w:rsid w:val="00092B31"/>
    <w:pPr>
      <w:spacing w:line="240" w:lineRule="auto"/>
      <w:outlineLvl w:val="1"/>
    </w:pPr>
    <w:rPr>
      <w:rFonts w:asciiTheme="majorHAnsi" w:hAnsiTheme="majorHAnsi" w:cstheme="majorHAnsi"/>
      <w:b/>
      <w:sz w:val="28"/>
      <w:szCs w:val="28"/>
    </w:rPr>
  </w:style>
  <w:style w:type="character" w:customStyle="1" w:styleId="LiitteenotsikkoChar">
    <w:name w:val="Liitteen otsikko Char"/>
    <w:basedOn w:val="LeiptekstiChar"/>
    <w:link w:val="Liitteenotsikko"/>
    <w:rsid w:val="00092B31"/>
    <w:rPr>
      <w:rFonts w:asciiTheme="majorHAnsi" w:eastAsiaTheme="minorHAnsi" w:hAnsiTheme="majorHAnsi" w:cstheme="majorHAnsi"/>
      <w:b/>
      <w:sz w:val="28"/>
      <w:szCs w:val="28"/>
      <w:lang w:eastAsia="en-US"/>
    </w:rPr>
  </w:style>
  <w:style w:type="character" w:customStyle="1" w:styleId="MetropolialeiptekstiChar">
    <w:name w:val="* Metropolia leipäteksti Char"/>
    <w:basedOn w:val="DefaultParagraphFont"/>
    <w:link w:val="Metropolialeipteksti"/>
    <w:rsid w:val="00FC4C83"/>
    <w:rPr>
      <w:rFonts w:ascii="Arial" w:eastAsia="Times" w:hAnsi="Arial"/>
      <w:lang w:eastAsia="en-US"/>
    </w:rPr>
  </w:style>
  <w:style w:type="paragraph" w:customStyle="1" w:styleId="Leipteksti1">
    <w:name w:val="Leipäteksti1"/>
    <w:basedOn w:val="Normal"/>
    <w:link w:val="LeiptekstiChar"/>
    <w:qFormat/>
    <w:rsid w:val="00A84A66"/>
    <w:pPr>
      <w:spacing w:before="360" w:after="360"/>
      <w:jc w:val="left"/>
    </w:pPr>
    <w:rPr>
      <w:rFonts w:eastAsiaTheme="minorHAnsi" w:cstheme="minorHAnsi"/>
      <w:szCs w:val="22"/>
      <w:lang w:eastAsia="en-US"/>
    </w:rPr>
  </w:style>
  <w:style w:type="character" w:customStyle="1" w:styleId="LeiptekstiChar">
    <w:name w:val="Leipäteksti Char"/>
    <w:basedOn w:val="DefaultParagraphFont"/>
    <w:link w:val="Leipteksti1"/>
    <w:rsid w:val="00A84A66"/>
    <w:rPr>
      <w:rFonts w:asciiTheme="minorHAnsi" w:eastAsiaTheme="minorHAnsi" w:hAnsiTheme="minorHAnsi" w:cstheme="minorHAnsi"/>
      <w:sz w:val="24"/>
      <w:szCs w:val="22"/>
      <w:lang w:eastAsia="en-US"/>
    </w:rPr>
  </w:style>
  <w:style w:type="character" w:customStyle="1" w:styleId="TaulukkotekstiChar">
    <w:name w:val="Taulukkoteksti Char"/>
    <w:basedOn w:val="LeiptekstiChar"/>
    <w:link w:val="Taulukkoteksti"/>
    <w:rsid w:val="00FC4C83"/>
    <w:rPr>
      <w:rFonts w:asciiTheme="minorHAnsi" w:eastAsiaTheme="minorHAnsi" w:hAnsiTheme="minorHAnsi" w:cstheme="minorHAnsi"/>
      <w:sz w:val="24"/>
      <w:szCs w:val="22"/>
      <w:lang w:eastAsia="en-US"/>
    </w:rPr>
  </w:style>
  <w:style w:type="paragraph" w:customStyle="1" w:styleId="Kansilehdentiedot">
    <w:name w:val="Kansilehden tiedot"/>
    <w:basedOn w:val="Metropolialeipteksti"/>
    <w:link w:val="KansilehdentiedotChar"/>
    <w:qFormat/>
    <w:rsid w:val="00FC4C83"/>
    <w:pPr>
      <w:tabs>
        <w:tab w:val="left" w:pos="0"/>
        <w:tab w:val="left" w:pos="3119"/>
      </w:tabs>
      <w:spacing w:line="440" w:lineRule="exact"/>
    </w:pPr>
    <w:rPr>
      <w:rFonts w:asciiTheme="minorHAnsi" w:hAnsiTheme="minorHAnsi" w:cs="Tahoma"/>
      <w:sz w:val="24"/>
      <w:szCs w:val="22"/>
    </w:rPr>
  </w:style>
  <w:style w:type="character" w:customStyle="1" w:styleId="KansilehdentiedotChar">
    <w:name w:val="Kansilehden tiedot Char"/>
    <w:basedOn w:val="MetropolialeiptekstiChar"/>
    <w:link w:val="Kansilehdentiedot"/>
    <w:rsid w:val="00FC4C83"/>
    <w:rPr>
      <w:rFonts w:asciiTheme="minorHAnsi" w:eastAsia="Times" w:hAnsiTheme="minorHAnsi" w:cs="Tahoma"/>
      <w:sz w:val="24"/>
      <w:szCs w:val="22"/>
      <w:lang w:eastAsia="en-US"/>
    </w:rPr>
  </w:style>
  <w:style w:type="paragraph" w:customStyle="1" w:styleId="Liitteet">
    <w:name w:val="Liitteet"/>
    <w:basedOn w:val="Normal"/>
    <w:link w:val="LiitteetChar"/>
    <w:rsid w:val="00FC4C83"/>
  </w:style>
  <w:style w:type="character" w:customStyle="1" w:styleId="LiitteetChar">
    <w:name w:val="Liitteet Char"/>
    <w:basedOn w:val="DefaultParagraphFont"/>
    <w:link w:val="Liitteet"/>
    <w:rsid w:val="00FC4C83"/>
    <w:rPr>
      <w:rFonts w:asciiTheme="minorHAnsi" w:hAnsiTheme="minorHAnsi"/>
      <w:sz w:val="24"/>
      <w:szCs w:val="24"/>
    </w:rPr>
  </w:style>
  <w:style w:type="paragraph" w:customStyle="1" w:styleId="Opinnytetynotsikko">
    <w:name w:val="Opinnäytetyön otsikko"/>
    <w:basedOn w:val="Normal"/>
    <w:link w:val="OpinnytetynotsikkoChar"/>
    <w:qFormat/>
    <w:rsid w:val="00FC4C83"/>
    <w:pPr>
      <w:spacing w:before="400" w:line="240" w:lineRule="auto"/>
      <w:contextualSpacing/>
      <w:jc w:val="left"/>
    </w:pPr>
    <w:rPr>
      <w:rFonts w:ascii="Arial" w:eastAsia="MS PGothic" w:hAnsi="Arial"/>
      <w:color w:val="9B3223"/>
      <w:spacing w:val="5"/>
      <w:kern w:val="28"/>
      <w:sz w:val="52"/>
      <w:szCs w:val="52"/>
    </w:rPr>
  </w:style>
  <w:style w:type="character" w:customStyle="1" w:styleId="OpinnytetynotsikkoChar">
    <w:name w:val="Opinnäytetyön otsikko Char"/>
    <w:basedOn w:val="DefaultParagraphFont"/>
    <w:link w:val="Opinnytetynotsikko"/>
    <w:rsid w:val="00FC4C83"/>
    <w:rPr>
      <w:rFonts w:ascii="Arial" w:eastAsia="MS PGothic" w:hAnsi="Arial"/>
      <w:color w:val="9B3223"/>
      <w:spacing w:val="5"/>
      <w:kern w:val="28"/>
      <w:sz w:val="52"/>
      <w:szCs w:val="52"/>
    </w:rPr>
  </w:style>
  <w:style w:type="character" w:customStyle="1" w:styleId="TOC3Char">
    <w:name w:val="TOC 3 Char"/>
    <w:basedOn w:val="DefaultParagraphFont"/>
    <w:link w:val="TOC3"/>
    <w:uiPriority w:val="39"/>
    <w:rsid w:val="00A720C3"/>
    <w:rPr>
      <w:rFonts w:asciiTheme="minorHAnsi" w:eastAsiaTheme="minorHAnsi" w:hAnsiTheme="minorHAnsi" w:cstheme="minorHAnsi"/>
      <w:sz w:val="24"/>
      <w:szCs w:val="22"/>
      <w:lang w:eastAsia="en-US"/>
    </w:rPr>
  </w:style>
  <w:style w:type="paragraph" w:customStyle="1" w:styleId="Sisllysluetteloalaluvunalaotsikko">
    <w:name w:val="Sisällysluettelo alaluvun alaotsikko"/>
    <w:basedOn w:val="TOC3"/>
    <w:link w:val="SisllysluetteloalaluvunalaotsikkoChar"/>
    <w:rsid w:val="00FC4C83"/>
  </w:style>
  <w:style w:type="character" w:customStyle="1" w:styleId="SisllysluetteloalaluvunalaotsikkoChar">
    <w:name w:val="Sisällysluettelo alaluvun alaotsikko Char"/>
    <w:basedOn w:val="TOC3Char"/>
    <w:link w:val="Sisllysluetteloalaluvunalaotsikko"/>
    <w:rsid w:val="00FC4C83"/>
    <w:rPr>
      <w:rFonts w:asciiTheme="minorHAnsi" w:eastAsiaTheme="minorHAnsi" w:hAnsiTheme="minorHAnsi" w:cstheme="minorHAnsi"/>
      <w:sz w:val="24"/>
      <w:szCs w:val="22"/>
      <w:lang w:eastAsia="en-US"/>
    </w:rPr>
  </w:style>
  <w:style w:type="character" w:customStyle="1" w:styleId="TOC2Char">
    <w:name w:val="TOC 2 Char"/>
    <w:basedOn w:val="LeiptekstiChar"/>
    <w:link w:val="TOC2"/>
    <w:uiPriority w:val="39"/>
    <w:rsid w:val="00A720C3"/>
    <w:rPr>
      <w:rFonts w:asciiTheme="minorHAnsi" w:eastAsiaTheme="minorHAnsi" w:hAnsiTheme="minorHAnsi" w:cstheme="minorHAnsi"/>
      <w:sz w:val="24"/>
      <w:szCs w:val="22"/>
      <w:lang w:eastAsia="en-US"/>
    </w:rPr>
  </w:style>
  <w:style w:type="paragraph" w:customStyle="1" w:styleId="Sisllysluetteloalaluvunotsikko">
    <w:name w:val="Sisällysluettelo alaluvun otsikko"/>
    <w:basedOn w:val="TOC2"/>
    <w:link w:val="SisllysluetteloalaluvunotsikkoChar"/>
    <w:rsid w:val="00FC4C83"/>
  </w:style>
  <w:style w:type="character" w:customStyle="1" w:styleId="SisllysluetteloalaluvunotsikkoChar">
    <w:name w:val="Sisällysluettelo alaluvun otsikko Char"/>
    <w:basedOn w:val="TOC2Char"/>
    <w:link w:val="Sisllysluetteloalaluvunotsikko"/>
    <w:rsid w:val="00FC4C83"/>
    <w:rPr>
      <w:rFonts w:asciiTheme="minorHAnsi" w:eastAsiaTheme="minorHAnsi" w:hAnsiTheme="minorHAnsi" w:cstheme="minorHAnsi"/>
      <w:sz w:val="24"/>
      <w:szCs w:val="22"/>
      <w:lang w:eastAsia="en-US"/>
    </w:rPr>
  </w:style>
  <w:style w:type="character" w:customStyle="1" w:styleId="TOC1Char">
    <w:name w:val="TOC 1 Char"/>
    <w:basedOn w:val="LeiptekstiChar"/>
    <w:link w:val="TOC1"/>
    <w:uiPriority w:val="39"/>
    <w:rsid w:val="00FC4C83"/>
    <w:rPr>
      <w:rFonts w:asciiTheme="minorHAnsi" w:eastAsiaTheme="minorHAnsi" w:hAnsiTheme="minorHAnsi" w:cstheme="minorHAnsi"/>
      <w:noProof/>
      <w:sz w:val="24"/>
      <w:szCs w:val="22"/>
      <w:lang w:eastAsia="en-US"/>
    </w:rPr>
  </w:style>
  <w:style w:type="paragraph" w:customStyle="1" w:styleId="Sisllysluettelolhteet">
    <w:name w:val="Sisällysluettelo lähteet"/>
    <w:basedOn w:val="TOC1"/>
    <w:link w:val="SisllysluettelolhteetChar"/>
    <w:rsid w:val="00FC4C83"/>
  </w:style>
  <w:style w:type="character" w:customStyle="1" w:styleId="SisllysluettelolhteetChar">
    <w:name w:val="Sisällysluettelo lähteet Char"/>
    <w:basedOn w:val="TOC1Char"/>
    <w:link w:val="Sisllysluettelolhteet"/>
    <w:rsid w:val="00FC4C83"/>
    <w:rPr>
      <w:rFonts w:asciiTheme="minorHAnsi" w:eastAsiaTheme="minorHAnsi" w:hAnsiTheme="minorHAnsi" w:cstheme="minorHAnsi"/>
      <w:noProof/>
      <w:sz w:val="24"/>
      <w:szCs w:val="22"/>
      <w:lang w:eastAsia="en-US"/>
    </w:rPr>
  </w:style>
  <w:style w:type="paragraph" w:customStyle="1" w:styleId="Sisllysluettelootsikko">
    <w:name w:val="Sisällysluettelo otsikko"/>
    <w:basedOn w:val="TOC1"/>
    <w:link w:val="SisllysluettelootsikkoChar"/>
    <w:rsid w:val="00FC4C83"/>
    <w:pPr>
      <w:tabs>
        <w:tab w:val="left" w:pos="397"/>
      </w:tabs>
    </w:pPr>
  </w:style>
  <w:style w:type="character" w:customStyle="1" w:styleId="SisllysluettelootsikkoChar">
    <w:name w:val="Sisällysluettelo otsikko Char"/>
    <w:basedOn w:val="TOC1Char"/>
    <w:link w:val="Sisllysluettelootsikko"/>
    <w:rsid w:val="00FC4C83"/>
    <w:rPr>
      <w:rFonts w:asciiTheme="minorHAnsi" w:eastAsiaTheme="minorHAnsi" w:hAnsiTheme="minorHAnsi" w:cstheme="minorHAnsi"/>
      <w:noProof/>
      <w:sz w:val="24"/>
      <w:szCs w:val="22"/>
      <w:lang w:eastAsia="en-US"/>
    </w:rPr>
  </w:style>
  <w:style w:type="table" w:styleId="TableGridLight">
    <w:name w:val="Grid Table Light"/>
    <w:basedOn w:val="TableNormal"/>
    <w:uiPriority w:val="40"/>
    <w:rsid w:val="00FC4C8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iivistelmntiedot">
    <w:name w:val="Tiivistelmän tiedot"/>
    <w:basedOn w:val="Leipteksti1"/>
    <w:next w:val="Normal"/>
    <w:link w:val="TiivistelmntiedotChar"/>
    <w:qFormat/>
    <w:rsid w:val="00A720C3"/>
    <w:pPr>
      <w:tabs>
        <w:tab w:val="left" w:pos="2835"/>
      </w:tabs>
      <w:spacing w:before="0" w:after="0" w:line="276" w:lineRule="auto"/>
      <w:ind w:left="2835" w:hanging="2835"/>
    </w:pPr>
  </w:style>
  <w:style w:type="character" w:customStyle="1" w:styleId="TiivistelmntiedotChar">
    <w:name w:val="Tiivistelmän tiedot Char"/>
    <w:basedOn w:val="LeiptekstiChar"/>
    <w:link w:val="Tiivistelmntiedot"/>
    <w:rsid w:val="00A720C3"/>
    <w:rPr>
      <w:rFonts w:asciiTheme="minorHAnsi" w:eastAsiaTheme="minorHAnsi" w:hAnsiTheme="minorHAnsi" w:cstheme="minorHAnsi"/>
      <w:sz w:val="24"/>
      <w:szCs w:val="22"/>
      <w:lang w:eastAsia="en-US"/>
    </w:rPr>
  </w:style>
  <w:style w:type="paragraph" w:customStyle="1" w:styleId="Kuva">
    <w:name w:val="Kuva"/>
    <w:basedOn w:val="Normal"/>
    <w:next w:val="Normal"/>
    <w:rsid w:val="002B0DBE"/>
    <w:pPr>
      <w:numPr>
        <w:numId w:val="6"/>
      </w:numPr>
      <w:spacing w:before="320" w:after="360" w:line="240" w:lineRule="auto"/>
      <w:ind w:left="641" w:hanging="357"/>
      <w:jc w:val="left"/>
    </w:pPr>
    <w:rPr>
      <w:rFonts w:ascii="Arial" w:eastAsiaTheme="minorHAnsi" w:hAnsi="Arial" w:cstheme="minorHAnsi"/>
      <w:szCs w:val="22"/>
      <w:lang w:eastAsia="en-US"/>
    </w:rPr>
  </w:style>
  <w:style w:type="paragraph" w:styleId="NoSpacing">
    <w:name w:val="No Spacing"/>
    <w:uiPriority w:val="1"/>
    <w:rsid w:val="002C1B5C"/>
    <w:rPr>
      <w:rFonts w:ascii="Calibri" w:eastAsiaTheme="minorHAnsi" w:hAnsi="Calibri" w:cstheme="minorHAnsi"/>
      <w:sz w:val="24"/>
      <w:szCs w:val="24"/>
      <w:lang w:eastAsia="en-US"/>
    </w:rPr>
  </w:style>
  <w:style w:type="paragraph" w:customStyle="1" w:styleId="Kuvanselite">
    <w:name w:val="Kuvan selite"/>
    <w:basedOn w:val="Normal"/>
    <w:next w:val="Leipteksti1"/>
    <w:rsid w:val="004006E1"/>
    <w:pPr>
      <w:numPr>
        <w:numId w:val="9"/>
      </w:numPr>
      <w:tabs>
        <w:tab w:val="left" w:pos="879"/>
      </w:tabs>
      <w:spacing w:before="320" w:after="380" w:line="240" w:lineRule="auto"/>
      <w:ind w:left="851" w:hanging="851"/>
    </w:pPr>
    <w:rPr>
      <w:rFonts w:ascii="Arial" w:eastAsiaTheme="minorHAnsi" w:hAnsi="Arial" w:cstheme="minorHAnsi"/>
      <w:szCs w:val="22"/>
      <w:lang w:eastAsia="en-US"/>
    </w:rPr>
  </w:style>
  <w:style w:type="character" w:styleId="PageNumber">
    <w:name w:val="page number"/>
    <w:basedOn w:val="DefaultParagraphFont"/>
    <w:semiHidden/>
    <w:unhideWhenUsed/>
    <w:rsid w:val="00A6358F"/>
  </w:style>
  <w:style w:type="paragraph" w:customStyle="1" w:styleId="Lhteetliitteetotsikko">
    <w:name w:val="Lähteet+liitteet otsikko"/>
    <w:basedOn w:val="Opinnytetynalaotsikko"/>
    <w:next w:val="Leipteksti1"/>
    <w:qFormat/>
    <w:rsid w:val="00612B13"/>
    <w:pPr>
      <w:spacing w:after="600"/>
      <w:outlineLvl w:val="0"/>
    </w:pPr>
    <w:rPr>
      <w:b/>
      <w:sz w:val="28"/>
    </w:rPr>
  </w:style>
  <w:style w:type="paragraph" w:styleId="Caption">
    <w:name w:val="caption"/>
    <w:basedOn w:val="Leipteksti1"/>
    <w:next w:val="Leipteksti1"/>
    <w:unhideWhenUsed/>
    <w:qFormat/>
    <w:rsid w:val="00482798"/>
    <w:pPr>
      <w:spacing w:after="600" w:line="240" w:lineRule="auto"/>
    </w:pPr>
  </w:style>
  <w:style w:type="character" w:customStyle="1" w:styleId="Ratkaisematonmaininta1">
    <w:name w:val="Ratkaisematon maininta1"/>
    <w:basedOn w:val="DefaultParagraphFont"/>
    <w:uiPriority w:val="99"/>
    <w:semiHidden/>
    <w:unhideWhenUsed/>
    <w:rsid w:val="00CA36EC"/>
    <w:rPr>
      <w:color w:val="605E5C"/>
      <w:shd w:val="clear" w:color="auto" w:fill="E1DFDD"/>
    </w:rPr>
  </w:style>
  <w:style w:type="paragraph" w:customStyle="1" w:styleId="Tiivistelmotsikko">
    <w:name w:val="Tiivistelmä otsikko"/>
    <w:basedOn w:val="Lhteetliitteetotsikko"/>
    <w:qFormat/>
    <w:rsid w:val="004A271A"/>
    <w:pPr>
      <w:outlineLvl w:val="9"/>
    </w:pPr>
    <w:rPr>
      <w:rFonts w:cs="Tahoma"/>
    </w:rPr>
  </w:style>
  <w:style w:type="paragraph" w:customStyle="1" w:styleId="Tiivistelm18ptafter">
    <w:name w:val="Tiivistelmä 18pt after"/>
    <w:basedOn w:val="Tiivistelmntiedot"/>
    <w:rsid w:val="0007466A"/>
    <w:pPr>
      <w:spacing w:after="360"/>
    </w:pPr>
  </w:style>
  <w:style w:type="paragraph" w:customStyle="1" w:styleId="Luetelma">
    <w:name w:val="Luetelma"/>
    <w:basedOn w:val="Leipteksti1"/>
    <w:qFormat/>
    <w:rsid w:val="00487A9D"/>
    <w:pPr>
      <w:numPr>
        <w:numId w:val="12"/>
      </w:numPr>
      <w:spacing w:before="120" w:after="120" w:line="240" w:lineRule="auto"/>
      <w:jc w:val="both"/>
    </w:pPr>
  </w:style>
  <w:style w:type="character" w:styleId="PlaceholderText">
    <w:name w:val="Placeholder Text"/>
    <w:basedOn w:val="DefaultParagraphFont"/>
    <w:uiPriority w:val="99"/>
    <w:semiHidden/>
    <w:rsid w:val="00F61B37"/>
    <w:rPr>
      <w:color w:val="808080"/>
    </w:rPr>
  </w:style>
  <w:style w:type="paragraph" w:customStyle="1" w:styleId="Leiptekstiennenlainaustatailuetelmaa">
    <w:name w:val="Leipäteksti ennen lainausta tai luetelmaa"/>
    <w:basedOn w:val="Leipteksti1"/>
    <w:qFormat/>
    <w:rsid w:val="00CF5DC8"/>
    <w:pPr>
      <w:spacing w:after="200"/>
    </w:pPr>
  </w:style>
  <w:style w:type="paragraph" w:styleId="ListParagraph">
    <w:name w:val="List Paragraph"/>
    <w:basedOn w:val="Normal"/>
    <w:uiPriority w:val="34"/>
    <w:rsid w:val="00BC6678"/>
    <w:pPr>
      <w:ind w:left="720"/>
      <w:contextualSpacing/>
    </w:pPr>
  </w:style>
  <w:style w:type="paragraph" w:customStyle="1" w:styleId="Leiptekstiilmanvlistyst">
    <w:name w:val="Leipäteksti ilman välistystä"/>
    <w:basedOn w:val="Leipteksti1"/>
    <w:qFormat/>
    <w:rsid w:val="00A720C3"/>
    <w:pPr>
      <w:spacing w:before="0" w:line="240" w:lineRule="auto"/>
      <w:contextualSpacing/>
    </w:pPr>
  </w:style>
  <w:style w:type="paragraph" w:styleId="TOC4">
    <w:name w:val="toc 4"/>
    <w:basedOn w:val="Normal"/>
    <w:next w:val="Normal"/>
    <w:autoRedefine/>
    <w:semiHidden/>
    <w:unhideWhenUsed/>
    <w:rsid w:val="002415C9"/>
    <w:pPr>
      <w:spacing w:after="100"/>
      <w:ind w:left="720"/>
    </w:pPr>
  </w:style>
  <w:style w:type="paragraph" w:customStyle="1" w:styleId="Lyhenneluettelonkohta">
    <w:name w:val="Lyhenneluettelon kohta"/>
    <w:basedOn w:val="Normal"/>
    <w:qFormat/>
    <w:rsid w:val="0024314B"/>
    <w:pPr>
      <w:spacing w:after="360"/>
      <w:ind w:left="1304" w:hanging="1304"/>
    </w:pPr>
    <w:rPr>
      <w:lang w:val="en-US"/>
    </w:rPr>
  </w:style>
  <w:style w:type="paragraph" w:customStyle="1" w:styleId="Lyhenneluettelonotsikko">
    <w:name w:val="Lyhenneluettelon otsikko"/>
    <w:basedOn w:val="Leipteksti1"/>
    <w:next w:val="Lyhenneluettelonkohta"/>
    <w:qFormat/>
    <w:rsid w:val="0007485F"/>
    <w:pPr>
      <w:spacing w:before="380" w:after="380"/>
      <w:jc w:val="both"/>
    </w:pPr>
    <w:rPr>
      <w:rFonts w:asciiTheme="majorHAnsi" w:hAnsiTheme="majorHAnsi" w:cstheme="majorHAnsi"/>
      <w:b/>
      <w:sz w:val="28"/>
      <w:szCs w:val="28"/>
      <w:lang w:val="en-US"/>
    </w:rPr>
  </w:style>
  <w:style w:type="paragraph" w:customStyle="1" w:styleId="Sisllysluettelonsivunumerotonkohta">
    <w:name w:val="Sisällysluettelon sivunumeroton kohta"/>
    <w:basedOn w:val="Leipteksti1"/>
    <w:qFormat/>
    <w:rsid w:val="0024314B"/>
    <w:pPr>
      <w:spacing w:after="0"/>
      <w:jc w:val="both"/>
    </w:pPr>
    <w:rPr>
      <w:szCs w:val="24"/>
    </w:rPr>
  </w:style>
  <w:style w:type="paragraph" w:customStyle="1" w:styleId="Sisllysluettelonotsikko1">
    <w:name w:val="Sisällysluettelon otsikko1"/>
    <w:basedOn w:val="Normal"/>
    <w:rsid w:val="0007485F"/>
    <w:pPr>
      <w:spacing w:after="360"/>
    </w:pPr>
    <w:rPr>
      <w:rFonts w:asciiTheme="majorHAnsi" w:hAnsiTheme="majorHAnsi" w:cstheme="majorHAnsi"/>
      <w:b/>
      <w:sz w:val="28"/>
      <w:szCs w:val="28"/>
    </w:rPr>
  </w:style>
  <w:style w:type="paragraph" w:customStyle="1" w:styleId="Koodirivi">
    <w:name w:val="Koodirivi"/>
    <w:basedOn w:val="Normal"/>
    <w:qFormat/>
    <w:rsid w:val="0057172E"/>
    <w:pPr>
      <w:keepNext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line="240" w:lineRule="auto"/>
      <w:jc w:val="left"/>
    </w:pPr>
    <w:rPr>
      <w:rFonts w:ascii="Courier New" w:eastAsiaTheme="minorEastAsia" w:hAnsi="Courier New" w:cs="Courier New"/>
      <w:sz w:val="20"/>
      <w:szCs w:val="20"/>
      <w:lang w:val="en-US" w:eastAsia="en-US"/>
    </w:rPr>
  </w:style>
  <w:style w:type="paragraph" w:customStyle="1" w:styleId="Esimerkkikoodinselite">
    <w:name w:val="Esimerkkikoodin selite"/>
    <w:basedOn w:val="Kuvanselite"/>
    <w:next w:val="Normal"/>
    <w:qFormat/>
    <w:rsid w:val="00F437A7"/>
    <w:pPr>
      <w:numPr>
        <w:numId w:val="26"/>
      </w:numPr>
      <w:tabs>
        <w:tab w:val="clear" w:pos="879"/>
        <w:tab w:val="left" w:pos="1985"/>
      </w:tabs>
      <w:ind w:left="0" w:firstLine="0"/>
      <w:jc w:val="left"/>
    </w:pPr>
    <w:rPr>
      <w:rFonts w:asciiTheme="minorHAnsi" w:hAnsiTheme="minorHAnsi"/>
      <w:szCs w:val="24"/>
    </w:rPr>
  </w:style>
  <w:style w:type="paragraph" w:customStyle="1" w:styleId="Taulukonotsikkorivi">
    <w:name w:val="Taulukon otsikkorivi"/>
    <w:basedOn w:val="Taulukkoteksti"/>
    <w:qFormat/>
    <w:rsid w:val="008C72F6"/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485838"/>
    <w:pPr>
      <w:numPr>
        <w:numId w:val="0"/>
      </w:numPr>
      <w:spacing w:before="240" w:after="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US"/>
    </w:rPr>
  </w:style>
  <w:style w:type="paragraph" w:customStyle="1" w:styleId="Taulukonselite">
    <w:name w:val="Taulukon selite"/>
    <w:basedOn w:val="Caption"/>
    <w:qFormat/>
    <w:rsid w:val="007E3B4B"/>
    <w:pPr>
      <w:keepNext/>
      <w:spacing w:before="600" w:after="240"/>
    </w:pPr>
  </w:style>
  <w:style w:type="character" w:styleId="UnresolvedMention">
    <w:name w:val="Unresolved Mention"/>
    <w:basedOn w:val="DefaultParagraphFont"/>
    <w:uiPriority w:val="99"/>
    <w:semiHidden/>
    <w:unhideWhenUsed/>
    <w:rsid w:val="009D7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amulehti.fi/rikos/art-2000009757940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wired.co.uk/article/finland-mental-health-data-breach-vastaam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hoj\AppData\Local\Temp\Tekniikan%20opinn&#228;ytety&#246;n%20Word-mallipohja%20v0.7.5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DAE342122D046A1BC8B465CE2930A" ma:contentTypeVersion="7" ma:contentTypeDescription="Create a new document." ma:contentTypeScope="" ma:versionID="2667006cdaec7c762767a59781323ce6">
  <xsd:schema xmlns:xsd="http://www.w3.org/2001/XMLSchema" xmlns:xs="http://www.w3.org/2001/XMLSchema" xmlns:p="http://schemas.microsoft.com/office/2006/metadata/properties" xmlns:ns2="250a78ed-7ec3-4606-b849-87cfc6ecf42b" targetNamespace="http://schemas.microsoft.com/office/2006/metadata/properties" ma:root="true" ma:fieldsID="3ebcad96abc5bf7054f99c6cda63043a" ns2:_="">
    <xsd:import namespace="250a78ed-7ec3-4606-b849-87cfc6ecf4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a78ed-7ec3-4606-b849-87cfc6ecf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FC221B-3381-4F7A-98B3-AD35AD0C27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0a78ed-7ec3-4606-b849-87cfc6ecf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E6E741-1339-450D-B15D-6B90093726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E4389B-E8D4-4CDD-B0AC-C936384EED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DF493C-5A9B-4712-BB55-F3DEB3AB4B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Tekniikan opinnäytetyön Word-mallipohja v0.7.5</Template>
  <TotalTime>0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2023-09-27T06:46:00Z</dcterms:created>
  <dcterms:modified xsi:type="dcterms:W3CDTF">2023-09-27T06:46:00Z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0x010100495DAE342122D046A1BC8B465CE2930A</vt:lpwstr>
  </property>
</Properties>
</file>